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D30" w:rsidRPr="00AB41DD" w:rsidRDefault="00AA185C" w:rsidP="00232D30">
      <w:pPr>
        <w:pStyle w:val="Title"/>
        <w:jc w:val="right"/>
        <w:rPr>
          <w:rFonts w:cs="Arial"/>
        </w:rPr>
      </w:pPr>
      <w:r w:rsidRPr="00AB41DD">
        <w:rPr>
          <w:rFonts w:cs="Arial"/>
        </w:rPr>
        <w:fldChar w:fldCharType="begin" w:fldLock="1"/>
      </w:r>
      <w:r w:rsidR="00232D30" w:rsidRPr="00AB41DD">
        <w:rPr>
          <w:rFonts w:cs="Arial"/>
        </w:rPr>
        <w:instrText xml:space="preserve"> SUBJECT  \* MERGEFORMAT </w:instrText>
      </w:r>
      <w:r w:rsidRPr="00AB41DD">
        <w:rPr>
          <w:rFonts w:cs="Arial"/>
        </w:rPr>
        <w:fldChar w:fldCharType="separate"/>
      </w:r>
      <w:r w:rsidR="00EF3E9C">
        <w:rPr>
          <w:rFonts w:cs="Arial"/>
        </w:rPr>
        <w:t>Apuestas por internet</w:t>
      </w:r>
    </w:p>
    <w:p w:rsidR="00232D30" w:rsidRPr="00AB41DD" w:rsidRDefault="00EF3E9C" w:rsidP="00232D30">
      <w:pPr>
        <w:pStyle w:val="Title"/>
        <w:jc w:val="right"/>
        <w:rPr>
          <w:rFonts w:cs="Arial"/>
        </w:rPr>
      </w:pPr>
      <w:proofErr w:type="spellStart"/>
      <w:r>
        <w:rPr>
          <w:rFonts w:cs="Arial"/>
          <w:bCs/>
          <w:szCs w:val="36"/>
        </w:rPr>
        <w:t>Segana</w:t>
      </w:r>
      <w:proofErr w:type="spellEnd"/>
      <w:r w:rsidR="00232D30" w:rsidRPr="00AB41DD">
        <w:rPr>
          <w:rFonts w:cs="Arial"/>
          <w:bCs/>
          <w:szCs w:val="36"/>
        </w:rPr>
        <w:t>©</w:t>
      </w:r>
      <w:r w:rsidR="00AA185C" w:rsidRPr="00AB41DD">
        <w:rPr>
          <w:rFonts w:cs="Arial"/>
        </w:rPr>
        <w:fldChar w:fldCharType="end"/>
      </w:r>
    </w:p>
    <w:p w:rsidR="00232D30" w:rsidRPr="00AB41DD" w:rsidRDefault="00232D30" w:rsidP="00232D30">
      <w:pPr>
        <w:pStyle w:val="Title"/>
        <w:jc w:val="right"/>
        <w:rPr>
          <w:rFonts w:cs="Arial"/>
        </w:rPr>
      </w:pPr>
      <w:r w:rsidRPr="00AB41DD">
        <w:rPr>
          <w:rFonts w:cs="Arial"/>
        </w:rPr>
        <w:t>Casos de Uso</w:t>
      </w:r>
    </w:p>
    <w:p w:rsidR="00232D30" w:rsidRPr="00AB41DD" w:rsidRDefault="00232D30" w:rsidP="00232D30">
      <w:pPr>
        <w:pStyle w:val="Title"/>
        <w:jc w:val="right"/>
        <w:rPr>
          <w:rFonts w:cs="Arial"/>
        </w:rPr>
      </w:pPr>
    </w:p>
    <w:p w:rsidR="00232D30" w:rsidRPr="00AB41DD" w:rsidRDefault="006629CF" w:rsidP="00232D30">
      <w:pPr>
        <w:pStyle w:val="Title"/>
        <w:jc w:val="right"/>
        <w:rPr>
          <w:rFonts w:cs="Arial"/>
          <w:sz w:val="28"/>
        </w:rPr>
      </w:pPr>
      <w:r>
        <w:rPr>
          <w:rFonts w:cs="Arial"/>
          <w:sz w:val="28"/>
        </w:rPr>
        <w:t>Versión 1.0</w:t>
      </w:r>
    </w:p>
    <w:p w:rsidR="00A22615" w:rsidRPr="00AB41DD" w:rsidRDefault="00A22615">
      <w:pPr>
        <w:rPr>
          <w:rFonts w:ascii="Arial" w:hAnsi="Arial" w:cs="Arial"/>
        </w:rPr>
      </w:pPr>
    </w:p>
    <w:p w:rsidR="00A22615" w:rsidRPr="00AB41DD" w:rsidRDefault="00A22615">
      <w:pPr>
        <w:pStyle w:val="InfoBlue"/>
        <w:rPr>
          <w:rFonts w:ascii="Arial" w:hAnsi="Arial" w:cs="Arial"/>
        </w:rPr>
      </w:pPr>
    </w:p>
    <w:p w:rsidR="00A22615" w:rsidRPr="00AB41DD" w:rsidRDefault="00A22615">
      <w:pPr>
        <w:rPr>
          <w:rFonts w:ascii="Arial" w:hAnsi="Arial" w:cs="Arial"/>
        </w:rPr>
        <w:sectPr w:rsidR="00A22615" w:rsidRPr="00AB41D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32D30" w:rsidRPr="00AB41DD" w:rsidRDefault="00232D30" w:rsidP="00232D30">
      <w:pPr>
        <w:pStyle w:val="Title"/>
        <w:rPr>
          <w:rFonts w:cs="Arial"/>
          <w:szCs w:val="36"/>
        </w:rPr>
      </w:pPr>
    </w:p>
    <w:p w:rsidR="00232D30" w:rsidRPr="00AB41DD" w:rsidRDefault="00232D30" w:rsidP="00232D30">
      <w:pPr>
        <w:rPr>
          <w:rFonts w:ascii="Arial" w:hAnsi="Arial" w:cs="Arial"/>
          <w:sz w:val="36"/>
          <w:szCs w:val="36"/>
        </w:rPr>
      </w:pPr>
    </w:p>
    <w:p w:rsidR="00232D30" w:rsidRPr="00AB41DD" w:rsidRDefault="00232D30" w:rsidP="00232D30">
      <w:pPr>
        <w:rPr>
          <w:rFonts w:ascii="Arial" w:hAnsi="Arial" w:cs="Arial"/>
          <w:sz w:val="36"/>
          <w:szCs w:val="36"/>
        </w:rPr>
      </w:pPr>
    </w:p>
    <w:p w:rsidR="00232D30" w:rsidRPr="00AB41DD" w:rsidRDefault="00232D30" w:rsidP="00232D30">
      <w:pPr>
        <w:rPr>
          <w:rFonts w:ascii="Arial" w:hAnsi="Arial" w:cs="Arial"/>
          <w:sz w:val="36"/>
          <w:szCs w:val="36"/>
        </w:rPr>
      </w:pPr>
    </w:p>
    <w:p w:rsidR="00232D30" w:rsidRPr="00AB41DD" w:rsidRDefault="00232D30" w:rsidP="00232D30">
      <w:pPr>
        <w:rPr>
          <w:rFonts w:ascii="Arial" w:hAnsi="Arial" w:cs="Arial"/>
          <w:sz w:val="36"/>
          <w:szCs w:val="36"/>
        </w:rPr>
      </w:pPr>
    </w:p>
    <w:p w:rsidR="00232D30" w:rsidRPr="00AB41DD" w:rsidRDefault="00232D30" w:rsidP="00232D30">
      <w:pPr>
        <w:jc w:val="center"/>
        <w:rPr>
          <w:rFonts w:ascii="Arial" w:hAnsi="Arial" w:cs="Arial"/>
          <w:b/>
          <w:sz w:val="28"/>
          <w:szCs w:val="28"/>
        </w:rPr>
      </w:pPr>
      <w:r w:rsidRPr="00AB41DD">
        <w:rPr>
          <w:rFonts w:ascii="Arial" w:hAnsi="Arial" w:cs="Arial"/>
          <w:b/>
          <w:sz w:val="28"/>
          <w:szCs w:val="28"/>
        </w:rPr>
        <w:t>HISTORIAL DE VERSIONES</w:t>
      </w:r>
    </w:p>
    <w:p w:rsidR="00232D30" w:rsidRPr="00AB41DD" w:rsidRDefault="00232D30" w:rsidP="00232D30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2D30" w:rsidRPr="00AB41DD" w:rsidTr="00A2261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D30" w:rsidRPr="00AB41DD" w:rsidRDefault="00232D30" w:rsidP="00A22615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1DD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D30" w:rsidRPr="00AB41DD" w:rsidRDefault="00232D30" w:rsidP="00A22615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1DD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D30" w:rsidRPr="00AB41DD" w:rsidRDefault="00232D30" w:rsidP="00A22615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1DD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D30" w:rsidRPr="00AB41DD" w:rsidRDefault="00232D30" w:rsidP="00A22615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41DD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232D30" w:rsidRPr="00AB41DD" w:rsidTr="00A2261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D30" w:rsidRPr="00AB41DD" w:rsidRDefault="006629CF" w:rsidP="00A2261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17/02/2012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D30" w:rsidRPr="00AB41DD" w:rsidRDefault="00232D30" w:rsidP="00A2261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AB41D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D30" w:rsidRPr="00AB41DD" w:rsidRDefault="00232D30" w:rsidP="00A2261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AB41DD">
              <w:rPr>
                <w:rFonts w:ascii="Arial" w:hAnsi="Arial" w:cs="Arial"/>
                <w:sz w:val="24"/>
                <w:szCs w:val="24"/>
              </w:rPr>
              <w:t>Versión preliminar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D30" w:rsidRPr="00AB41DD" w:rsidRDefault="00B8185C" w:rsidP="00A2261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KIBO, S.A.</w:t>
            </w:r>
          </w:p>
        </w:tc>
      </w:tr>
      <w:tr w:rsidR="00232D30" w:rsidRPr="00AB41DD" w:rsidTr="00A2261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D30" w:rsidRPr="00AB41DD" w:rsidRDefault="00232D30" w:rsidP="00A2261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D30" w:rsidRPr="00AB41DD" w:rsidRDefault="00232D30" w:rsidP="00A2261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D30" w:rsidRPr="00AB41DD" w:rsidRDefault="00232D30" w:rsidP="00A2261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D30" w:rsidRPr="00AB41DD" w:rsidRDefault="00232D30" w:rsidP="00A2261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32D30" w:rsidRPr="00AB41DD" w:rsidRDefault="00232D30" w:rsidP="00232D30">
      <w:pPr>
        <w:rPr>
          <w:rFonts w:ascii="Arial" w:hAnsi="Arial" w:cs="Arial"/>
        </w:rPr>
      </w:pPr>
    </w:p>
    <w:p w:rsidR="00A22615" w:rsidRPr="00AB41DD" w:rsidRDefault="00232D30" w:rsidP="00232D30">
      <w:pPr>
        <w:pStyle w:val="Title"/>
        <w:rPr>
          <w:rFonts w:cs="Arial"/>
        </w:rPr>
      </w:pPr>
      <w:r w:rsidRPr="00AB41DD">
        <w:rPr>
          <w:rFonts w:cs="Arial"/>
        </w:rPr>
        <w:br w:type="page"/>
      </w:r>
      <w:r w:rsidR="002849BC" w:rsidRPr="00AB41DD">
        <w:rPr>
          <w:rFonts w:cs="Arial"/>
        </w:rPr>
        <w:lastRenderedPageBreak/>
        <w:t>Contenido</w:t>
      </w:r>
    </w:p>
    <w:p w:rsidR="00A22615" w:rsidRPr="00AB41DD" w:rsidRDefault="00AA185C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r w:rsidRPr="00AB41DD">
        <w:rPr>
          <w:rFonts w:ascii="Arial" w:hAnsi="Arial" w:cs="Arial"/>
        </w:rPr>
        <w:fldChar w:fldCharType="begin"/>
      </w:r>
      <w:r w:rsidR="00A22615" w:rsidRPr="00AB41DD">
        <w:rPr>
          <w:rFonts w:ascii="Arial" w:hAnsi="Arial" w:cs="Arial"/>
        </w:rPr>
        <w:instrText xml:space="preserve"> TOC \o "1-3" </w:instrText>
      </w:r>
      <w:r w:rsidRPr="00AB41DD">
        <w:rPr>
          <w:rFonts w:ascii="Arial" w:hAnsi="Arial" w:cs="Arial"/>
        </w:rPr>
        <w:fldChar w:fldCharType="separate"/>
      </w:r>
      <w:r w:rsidR="00A22615" w:rsidRPr="00AB41DD">
        <w:rPr>
          <w:rFonts w:ascii="Arial" w:hAnsi="Arial" w:cs="Arial"/>
          <w:noProof/>
          <w:szCs w:val="24"/>
        </w:rPr>
        <w:t>1.</w:t>
      </w:r>
      <w:r w:rsidR="00A22615" w:rsidRPr="00AB41DD">
        <w:rPr>
          <w:rFonts w:ascii="Arial" w:hAnsi="Arial" w:cs="Arial"/>
          <w:noProof/>
          <w:sz w:val="24"/>
          <w:szCs w:val="24"/>
        </w:rPr>
        <w:tab/>
      </w:r>
      <w:r w:rsidR="002849BC" w:rsidRPr="00AB41DD">
        <w:rPr>
          <w:rFonts w:ascii="Arial" w:hAnsi="Arial" w:cs="Arial"/>
          <w:noProof/>
          <w:szCs w:val="24"/>
        </w:rPr>
        <w:t>Introducci</w:t>
      </w:r>
      <w:r w:rsidR="00AB41DD" w:rsidRPr="00AB41DD">
        <w:rPr>
          <w:rFonts w:ascii="Arial" w:hAnsi="Arial" w:cs="Arial"/>
          <w:noProof/>
          <w:szCs w:val="24"/>
        </w:rPr>
        <w:t>ó</w:t>
      </w:r>
      <w:r w:rsidR="002849BC" w:rsidRPr="00AB41DD">
        <w:rPr>
          <w:rFonts w:ascii="Arial" w:hAnsi="Arial" w:cs="Arial"/>
          <w:noProof/>
          <w:szCs w:val="24"/>
        </w:rPr>
        <w:t>n</w:t>
      </w:r>
      <w:r w:rsidR="00A22615" w:rsidRPr="00AB41DD">
        <w:rPr>
          <w:rFonts w:ascii="Arial" w:hAnsi="Arial" w:cs="Arial"/>
          <w:noProof/>
        </w:rPr>
        <w:tab/>
      </w:r>
    </w:p>
    <w:p w:rsidR="00A22615" w:rsidRPr="00AB41DD" w:rsidRDefault="00A22615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AB41DD">
        <w:rPr>
          <w:rFonts w:ascii="Arial" w:hAnsi="Arial" w:cs="Arial"/>
          <w:noProof/>
        </w:rPr>
        <w:t>1.1</w:t>
      </w:r>
      <w:r w:rsidRPr="00AB41DD">
        <w:rPr>
          <w:rFonts w:ascii="Arial" w:hAnsi="Arial" w:cs="Arial"/>
          <w:noProof/>
          <w:sz w:val="24"/>
          <w:szCs w:val="24"/>
        </w:rPr>
        <w:tab/>
      </w:r>
      <w:r w:rsidRPr="00AB41DD">
        <w:rPr>
          <w:rFonts w:ascii="Arial" w:hAnsi="Arial" w:cs="Arial"/>
          <w:noProof/>
        </w:rPr>
        <w:t>P</w:t>
      </w:r>
      <w:r w:rsidR="002849BC" w:rsidRPr="00AB41DD">
        <w:rPr>
          <w:rFonts w:ascii="Arial" w:hAnsi="Arial" w:cs="Arial"/>
          <w:noProof/>
        </w:rPr>
        <w:t>rop</w:t>
      </w:r>
      <w:r w:rsidR="00AB41DD" w:rsidRPr="00AB41DD">
        <w:rPr>
          <w:rFonts w:ascii="Arial" w:hAnsi="Arial" w:cs="Arial"/>
          <w:noProof/>
        </w:rPr>
        <w:t>ó</w:t>
      </w:r>
      <w:r w:rsidR="002849BC" w:rsidRPr="00AB41DD">
        <w:rPr>
          <w:rFonts w:ascii="Arial" w:hAnsi="Arial" w:cs="Arial"/>
          <w:noProof/>
        </w:rPr>
        <w:t>sito</w:t>
      </w:r>
      <w:r w:rsidRPr="00AB41DD">
        <w:rPr>
          <w:rFonts w:ascii="Arial" w:hAnsi="Arial" w:cs="Arial"/>
          <w:noProof/>
        </w:rPr>
        <w:tab/>
      </w:r>
    </w:p>
    <w:p w:rsidR="00A22615" w:rsidRPr="00AB41DD" w:rsidRDefault="00A22615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AB41DD">
        <w:rPr>
          <w:rFonts w:ascii="Arial" w:hAnsi="Arial" w:cs="Arial"/>
          <w:noProof/>
        </w:rPr>
        <w:t>1.2</w:t>
      </w:r>
      <w:r w:rsidRPr="00AB41DD">
        <w:rPr>
          <w:rFonts w:ascii="Arial" w:hAnsi="Arial" w:cs="Arial"/>
          <w:noProof/>
          <w:sz w:val="24"/>
          <w:szCs w:val="24"/>
        </w:rPr>
        <w:tab/>
      </w:r>
      <w:r w:rsidR="002849BC" w:rsidRPr="00AB41DD">
        <w:rPr>
          <w:rFonts w:ascii="Arial" w:hAnsi="Arial" w:cs="Arial"/>
          <w:noProof/>
        </w:rPr>
        <w:t>Alcance</w:t>
      </w:r>
      <w:r w:rsidRPr="00AB41DD">
        <w:rPr>
          <w:rFonts w:ascii="Arial" w:hAnsi="Arial" w:cs="Arial"/>
          <w:noProof/>
        </w:rPr>
        <w:tab/>
      </w:r>
    </w:p>
    <w:p w:rsidR="00AB41DD" w:rsidRPr="00AB41DD" w:rsidRDefault="00A22615">
      <w:pPr>
        <w:pStyle w:val="TOC2"/>
        <w:tabs>
          <w:tab w:val="left" w:pos="1000"/>
        </w:tabs>
        <w:rPr>
          <w:rFonts w:ascii="Arial" w:hAnsi="Arial" w:cs="Arial"/>
          <w:noProof/>
        </w:rPr>
      </w:pPr>
      <w:r w:rsidRPr="00AB41DD">
        <w:rPr>
          <w:rFonts w:ascii="Arial" w:hAnsi="Arial" w:cs="Arial"/>
          <w:noProof/>
        </w:rPr>
        <w:t>1.3</w:t>
      </w:r>
      <w:r w:rsidRPr="00AB41DD">
        <w:rPr>
          <w:rFonts w:ascii="Arial" w:hAnsi="Arial" w:cs="Arial"/>
          <w:noProof/>
          <w:sz w:val="24"/>
          <w:szCs w:val="24"/>
        </w:rPr>
        <w:tab/>
      </w:r>
      <w:r w:rsidRPr="00AB41DD">
        <w:rPr>
          <w:rFonts w:ascii="Arial" w:hAnsi="Arial" w:cs="Arial"/>
          <w:noProof/>
        </w:rPr>
        <w:t>Defini</w:t>
      </w:r>
      <w:r w:rsidR="002849BC" w:rsidRPr="00AB41DD">
        <w:rPr>
          <w:rFonts w:ascii="Arial" w:hAnsi="Arial" w:cs="Arial"/>
          <w:noProof/>
        </w:rPr>
        <w:t>ciones</w:t>
      </w:r>
      <w:r w:rsidRPr="00AB41DD">
        <w:rPr>
          <w:rFonts w:ascii="Arial" w:hAnsi="Arial" w:cs="Arial"/>
          <w:noProof/>
        </w:rPr>
        <w:t>, Acron</w:t>
      </w:r>
      <w:r w:rsidR="002849BC" w:rsidRPr="00AB41DD">
        <w:rPr>
          <w:rFonts w:ascii="Arial" w:hAnsi="Arial" w:cs="Arial"/>
          <w:noProof/>
        </w:rPr>
        <w:t>i</w:t>
      </w:r>
      <w:r w:rsidRPr="00AB41DD">
        <w:rPr>
          <w:rFonts w:ascii="Arial" w:hAnsi="Arial" w:cs="Arial"/>
          <w:noProof/>
        </w:rPr>
        <w:t>m</w:t>
      </w:r>
      <w:r w:rsidR="002849BC" w:rsidRPr="00AB41DD">
        <w:rPr>
          <w:rFonts w:ascii="Arial" w:hAnsi="Arial" w:cs="Arial"/>
          <w:noProof/>
        </w:rPr>
        <w:t>o</w:t>
      </w:r>
      <w:r w:rsidRPr="00AB41DD">
        <w:rPr>
          <w:rFonts w:ascii="Arial" w:hAnsi="Arial" w:cs="Arial"/>
          <w:noProof/>
        </w:rPr>
        <w:t xml:space="preserve">s </w:t>
      </w:r>
      <w:r w:rsidR="002849BC" w:rsidRPr="00AB41DD">
        <w:rPr>
          <w:rFonts w:ascii="Arial" w:hAnsi="Arial" w:cs="Arial"/>
          <w:noProof/>
        </w:rPr>
        <w:t>y</w:t>
      </w:r>
      <w:r w:rsidRPr="00AB41DD">
        <w:rPr>
          <w:rFonts w:ascii="Arial" w:hAnsi="Arial" w:cs="Arial"/>
          <w:noProof/>
        </w:rPr>
        <w:t xml:space="preserve"> Abrevia</w:t>
      </w:r>
      <w:r w:rsidR="002849BC" w:rsidRPr="00AB41DD">
        <w:rPr>
          <w:rFonts w:ascii="Arial" w:hAnsi="Arial" w:cs="Arial"/>
          <w:noProof/>
        </w:rPr>
        <w:t>c</w:t>
      </w:r>
      <w:r w:rsidRPr="00AB41DD">
        <w:rPr>
          <w:rFonts w:ascii="Arial" w:hAnsi="Arial" w:cs="Arial"/>
          <w:noProof/>
        </w:rPr>
        <w:t>ion</w:t>
      </w:r>
      <w:r w:rsidR="002849BC" w:rsidRPr="00AB41DD">
        <w:rPr>
          <w:rFonts w:ascii="Arial" w:hAnsi="Arial" w:cs="Arial"/>
          <w:noProof/>
        </w:rPr>
        <w:t>e</w:t>
      </w:r>
      <w:r w:rsidRPr="00AB41DD">
        <w:rPr>
          <w:rFonts w:ascii="Arial" w:hAnsi="Arial" w:cs="Arial"/>
          <w:noProof/>
        </w:rPr>
        <w:t>s</w:t>
      </w:r>
    </w:p>
    <w:p w:rsidR="00A22615" w:rsidRPr="00AB41DD" w:rsidRDefault="00AB41DD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AB41DD">
        <w:rPr>
          <w:rFonts w:ascii="Arial" w:hAnsi="Arial" w:cs="Arial"/>
          <w:noProof/>
        </w:rPr>
        <w:t>1.4</w:t>
      </w:r>
      <w:r w:rsidR="00A22615" w:rsidRPr="00AB41DD">
        <w:rPr>
          <w:rFonts w:ascii="Arial" w:hAnsi="Arial" w:cs="Arial"/>
          <w:noProof/>
        </w:rPr>
        <w:tab/>
      </w:r>
      <w:r w:rsidRPr="00AB41DD">
        <w:rPr>
          <w:rFonts w:ascii="Arial" w:hAnsi="Arial" w:cs="Arial"/>
          <w:noProof/>
        </w:rPr>
        <w:t>Referencias</w:t>
      </w:r>
      <w:r w:rsidRPr="00AB41DD">
        <w:rPr>
          <w:rFonts w:ascii="Arial" w:hAnsi="Arial" w:cs="Arial"/>
          <w:noProof/>
        </w:rPr>
        <w:tab/>
      </w:r>
    </w:p>
    <w:p w:rsidR="00391CC9" w:rsidRPr="00391CC9" w:rsidRDefault="008E47EB" w:rsidP="00391CC9">
      <w:pPr>
        <w:pStyle w:val="TOC1"/>
        <w:tabs>
          <w:tab w:val="left" w:pos="432"/>
        </w:tabs>
      </w:pPr>
      <w:r>
        <w:rPr>
          <w:rFonts w:ascii="Arial" w:hAnsi="Arial" w:cs="Arial"/>
          <w:noProof/>
        </w:rPr>
        <w:t>2.</w:t>
      </w:r>
      <w:r>
        <w:rPr>
          <w:rFonts w:ascii="Arial" w:hAnsi="Arial" w:cs="Arial"/>
          <w:noProof/>
        </w:rPr>
        <w:tab/>
        <w:t>Diagramas</w:t>
      </w:r>
    </w:p>
    <w:p w:rsidR="00AB41DD" w:rsidRPr="00391CC9" w:rsidRDefault="00391CC9" w:rsidP="00AB41DD">
      <w:pPr>
        <w:pStyle w:val="TOC2"/>
        <w:tabs>
          <w:tab w:val="left" w:pos="1000"/>
        </w:tabs>
        <w:rPr>
          <w:rFonts w:ascii="Arial" w:hAnsi="Arial" w:cs="Arial"/>
        </w:rPr>
      </w:pPr>
      <w:r w:rsidRPr="00391CC9">
        <w:rPr>
          <w:rFonts w:ascii="Arial" w:hAnsi="Arial" w:cs="Arial"/>
          <w:noProof/>
        </w:rPr>
        <w:t>2</w:t>
      </w:r>
      <w:r w:rsidR="00AB41DD" w:rsidRPr="00391CC9">
        <w:rPr>
          <w:rFonts w:ascii="Arial" w:hAnsi="Arial" w:cs="Arial"/>
          <w:noProof/>
        </w:rPr>
        <w:t>.1</w:t>
      </w:r>
      <w:r w:rsidR="00AB41DD" w:rsidRPr="00391CC9">
        <w:rPr>
          <w:rFonts w:ascii="Arial" w:hAnsi="Arial" w:cs="Arial"/>
          <w:noProof/>
        </w:rPr>
        <w:tab/>
      </w:r>
      <w:r w:rsidR="008E47EB">
        <w:rPr>
          <w:rFonts w:ascii="Arial" w:hAnsi="Arial" w:cs="Arial"/>
          <w:noProof/>
        </w:rPr>
        <w:t xml:space="preserve">Servicios </w:t>
      </w:r>
    </w:p>
    <w:p w:rsidR="00391CC9" w:rsidRPr="00391CC9" w:rsidRDefault="00391CC9" w:rsidP="00147D49">
      <w:pPr>
        <w:pStyle w:val="TOC2"/>
        <w:tabs>
          <w:tab w:val="left" w:pos="1000"/>
        </w:tabs>
        <w:rPr>
          <w:rFonts w:ascii="Arial" w:hAnsi="Arial" w:cs="Arial"/>
          <w:noProof/>
        </w:rPr>
      </w:pPr>
      <w:r w:rsidRPr="00391CC9">
        <w:rPr>
          <w:rFonts w:ascii="Arial" w:hAnsi="Arial" w:cs="Arial"/>
          <w:noProof/>
        </w:rPr>
        <w:t>2</w:t>
      </w:r>
      <w:r w:rsidR="00AB41DD" w:rsidRPr="00391CC9">
        <w:rPr>
          <w:rFonts w:ascii="Arial" w:hAnsi="Arial" w:cs="Arial"/>
          <w:noProof/>
        </w:rPr>
        <w:t>.2</w:t>
      </w:r>
      <w:r w:rsidR="00AB41DD" w:rsidRPr="00391CC9">
        <w:rPr>
          <w:rFonts w:ascii="Arial" w:hAnsi="Arial" w:cs="Arial"/>
          <w:noProof/>
        </w:rPr>
        <w:tab/>
      </w:r>
      <w:r w:rsidR="008E47EB">
        <w:rPr>
          <w:rFonts w:ascii="Arial" w:hAnsi="Arial" w:cs="Arial"/>
          <w:noProof/>
        </w:rPr>
        <w:t>Servicios usuarios</w:t>
      </w:r>
    </w:p>
    <w:p w:rsidR="00AB41DD" w:rsidRPr="00AB41DD" w:rsidRDefault="00AB41DD" w:rsidP="00AB41DD"/>
    <w:p w:rsidR="00AB41DD" w:rsidRPr="00AB41DD" w:rsidRDefault="00AB41DD" w:rsidP="00AB41DD">
      <w:pPr>
        <w:pStyle w:val="TOC1"/>
        <w:tabs>
          <w:tab w:val="left" w:pos="432"/>
        </w:tabs>
        <w:rPr>
          <w:rFonts w:ascii="Arial" w:hAnsi="Arial" w:cs="Arial"/>
          <w:noProof/>
        </w:rPr>
      </w:pPr>
      <w:r w:rsidRPr="00AB41DD">
        <w:rPr>
          <w:rFonts w:ascii="Arial" w:hAnsi="Arial" w:cs="Arial"/>
          <w:noProof/>
          <w:szCs w:val="24"/>
        </w:rPr>
        <w:t>3.</w:t>
      </w:r>
      <w:r w:rsidRPr="00AB41DD">
        <w:rPr>
          <w:rFonts w:ascii="Arial" w:hAnsi="Arial" w:cs="Arial"/>
          <w:noProof/>
          <w:sz w:val="24"/>
          <w:szCs w:val="24"/>
        </w:rPr>
        <w:tab/>
      </w:r>
      <w:r w:rsidRPr="00AB41DD">
        <w:rPr>
          <w:rFonts w:ascii="Arial" w:hAnsi="Arial" w:cs="Arial"/>
          <w:noProof/>
          <w:szCs w:val="24"/>
        </w:rPr>
        <w:t>Especificacion deCasos de Uso</w:t>
      </w:r>
      <w:r w:rsidRPr="00AB41DD">
        <w:rPr>
          <w:rFonts w:ascii="Arial" w:hAnsi="Arial" w:cs="Arial"/>
          <w:noProof/>
        </w:rPr>
        <w:tab/>
      </w:r>
    </w:p>
    <w:p w:rsidR="00AB41DD" w:rsidRPr="00AB41DD" w:rsidRDefault="00AB41DD" w:rsidP="00AB41DD">
      <w:pPr>
        <w:rPr>
          <w:rFonts w:ascii="Arial" w:hAnsi="Arial" w:cs="Arial"/>
        </w:rPr>
      </w:pPr>
    </w:p>
    <w:p w:rsidR="00A22615" w:rsidRPr="00AB41DD" w:rsidRDefault="00AA185C">
      <w:pPr>
        <w:pStyle w:val="Title"/>
        <w:rPr>
          <w:rFonts w:cs="Arial"/>
        </w:rPr>
      </w:pPr>
      <w:r w:rsidRPr="00AB41DD">
        <w:rPr>
          <w:rFonts w:cs="Arial"/>
        </w:rPr>
        <w:fldChar w:fldCharType="end"/>
      </w:r>
      <w:r w:rsidR="00A22615" w:rsidRPr="00AB41DD">
        <w:rPr>
          <w:rFonts w:cs="Arial"/>
        </w:rPr>
        <w:br w:type="page"/>
      </w:r>
      <w:r>
        <w:fldChar w:fldCharType="begin"/>
      </w:r>
      <w:r w:rsidR="00B849E9">
        <w:instrText xml:space="preserve"> TITLE  \* MERGEFORMAT </w:instrText>
      </w:r>
      <w:r>
        <w:fldChar w:fldCharType="end"/>
      </w:r>
    </w:p>
    <w:p w:rsidR="00AB41DD" w:rsidRDefault="00AB41DD" w:rsidP="00AB41DD">
      <w:pPr>
        <w:pStyle w:val="Heading1"/>
        <w:numPr>
          <w:ilvl w:val="0"/>
          <w:numId w:val="0"/>
        </w:numPr>
        <w:jc w:val="both"/>
        <w:rPr>
          <w:rFonts w:cs="Arial"/>
          <w:lang w:val="es-ES"/>
        </w:rPr>
      </w:pPr>
      <w:bookmarkStart w:id="0" w:name="_Toc456662656"/>
      <w:bookmarkStart w:id="1" w:name="_Toc255005839"/>
    </w:p>
    <w:p w:rsidR="00A22615" w:rsidRPr="00AB41DD" w:rsidRDefault="002849BC" w:rsidP="0084101B">
      <w:pPr>
        <w:pStyle w:val="Heading1"/>
        <w:ind w:left="0" w:firstLine="0"/>
        <w:jc w:val="both"/>
        <w:rPr>
          <w:rFonts w:cs="Arial"/>
          <w:lang w:val="es-ES"/>
        </w:rPr>
      </w:pPr>
      <w:r w:rsidRPr="00AB41DD">
        <w:rPr>
          <w:rFonts w:cs="Arial"/>
          <w:lang w:val="es-ES"/>
        </w:rPr>
        <w:t>Introducción</w:t>
      </w:r>
      <w:bookmarkEnd w:id="0"/>
      <w:bookmarkEnd w:id="1"/>
    </w:p>
    <w:p w:rsidR="000D6A8F" w:rsidRPr="00AB41DD" w:rsidRDefault="000D6A8F" w:rsidP="000D6A8F">
      <w:pPr>
        <w:rPr>
          <w:rFonts w:ascii="Arial" w:hAnsi="Arial" w:cs="Arial"/>
          <w:lang w:val="es-ES"/>
        </w:rPr>
      </w:pPr>
    </w:p>
    <w:p w:rsidR="0084101B" w:rsidRPr="00AB41DD" w:rsidRDefault="000D6A8F" w:rsidP="00F2785F">
      <w:pPr>
        <w:jc w:val="both"/>
        <w:rPr>
          <w:rFonts w:ascii="Arial" w:hAnsi="Arial" w:cs="Arial"/>
          <w:lang w:val="es-ES"/>
        </w:rPr>
      </w:pPr>
      <w:r w:rsidRPr="00AB41DD">
        <w:rPr>
          <w:rFonts w:ascii="Arial" w:hAnsi="Arial" w:cs="Arial"/>
          <w:lang w:val="es-ES"/>
        </w:rPr>
        <w:t xml:space="preserve">El modelo de casos de uso sirve para limitar las funciones que dispondrá el sistema </w:t>
      </w:r>
      <w:r w:rsidR="00F2785F" w:rsidRPr="00AB41DD">
        <w:rPr>
          <w:rFonts w:ascii="Arial" w:hAnsi="Arial" w:cs="Arial"/>
          <w:lang w:val="es-ES"/>
        </w:rPr>
        <w:t>de software</w:t>
      </w:r>
      <w:r w:rsidR="00CC6291">
        <w:rPr>
          <w:rFonts w:ascii="Arial" w:hAnsi="Arial" w:cs="Arial"/>
          <w:lang w:val="es-ES"/>
        </w:rPr>
        <w:t xml:space="preserve"> </w:t>
      </w:r>
      <w:r w:rsidR="00CC6291" w:rsidRPr="00AB41DD">
        <w:rPr>
          <w:rFonts w:ascii="Arial" w:hAnsi="Arial" w:cs="Arial"/>
          <w:lang w:val="es-ES"/>
        </w:rPr>
        <w:t>luego de ser implementado</w:t>
      </w:r>
      <w:r w:rsidR="00CC6291">
        <w:rPr>
          <w:rFonts w:ascii="Arial" w:hAnsi="Arial" w:cs="Arial"/>
          <w:lang w:val="es-ES"/>
        </w:rPr>
        <w:t>, describiendo los requerimientos funcionales</w:t>
      </w:r>
      <w:r w:rsidRPr="00AB41DD">
        <w:rPr>
          <w:rFonts w:ascii="Arial" w:hAnsi="Arial" w:cs="Arial"/>
          <w:lang w:val="es-ES"/>
        </w:rPr>
        <w:t>, además proporciona la entrada fundamental para el análisis, el diseño, la implementación y las pruebas.</w:t>
      </w:r>
    </w:p>
    <w:p w:rsidR="000D6A8F" w:rsidRPr="00AB41DD" w:rsidRDefault="000D6A8F" w:rsidP="0084101B">
      <w:pPr>
        <w:rPr>
          <w:rFonts w:ascii="Arial" w:hAnsi="Arial" w:cs="Arial"/>
          <w:lang w:val="es-ES"/>
        </w:rPr>
      </w:pPr>
    </w:p>
    <w:p w:rsidR="00A22615" w:rsidRPr="00AB41DD" w:rsidRDefault="00A22615">
      <w:pPr>
        <w:pStyle w:val="Heading2"/>
        <w:rPr>
          <w:rFonts w:cs="Arial"/>
        </w:rPr>
      </w:pPr>
      <w:bookmarkStart w:id="2" w:name="_Toc456598587"/>
      <w:bookmarkStart w:id="3" w:name="_Toc456600918"/>
      <w:bookmarkStart w:id="4" w:name="_Toc505602394"/>
      <w:r w:rsidRPr="00AB41DD">
        <w:rPr>
          <w:rFonts w:cs="Arial"/>
        </w:rPr>
        <w:t>P</w:t>
      </w:r>
      <w:bookmarkEnd w:id="2"/>
      <w:bookmarkEnd w:id="3"/>
      <w:bookmarkEnd w:id="4"/>
      <w:r w:rsidR="0084101B" w:rsidRPr="00AB41DD">
        <w:rPr>
          <w:rFonts w:cs="Arial"/>
        </w:rPr>
        <w:t>ropósito</w:t>
      </w:r>
    </w:p>
    <w:p w:rsidR="0084101B" w:rsidRPr="00AB41DD" w:rsidRDefault="0084101B" w:rsidP="0084101B">
      <w:pPr>
        <w:rPr>
          <w:rFonts w:ascii="Arial" w:hAnsi="Arial" w:cs="Arial"/>
        </w:rPr>
      </w:pPr>
    </w:p>
    <w:p w:rsidR="0084101B" w:rsidRPr="00AB41DD" w:rsidRDefault="0084101B" w:rsidP="00BF4551">
      <w:pPr>
        <w:jc w:val="both"/>
        <w:rPr>
          <w:rFonts w:ascii="Arial" w:hAnsi="Arial" w:cs="Arial"/>
        </w:rPr>
      </w:pPr>
      <w:r w:rsidRPr="00AB41DD">
        <w:rPr>
          <w:rFonts w:ascii="Arial" w:hAnsi="Arial" w:cs="Arial"/>
        </w:rPr>
        <w:t xml:space="preserve">Se presentan los casos de uso </w:t>
      </w:r>
      <w:r w:rsidR="00F2785F" w:rsidRPr="00AB41DD">
        <w:rPr>
          <w:rFonts w:ascii="Arial" w:hAnsi="Arial" w:cs="Arial"/>
        </w:rPr>
        <w:t>para</w:t>
      </w:r>
      <w:r w:rsidRPr="00AB41DD">
        <w:rPr>
          <w:rFonts w:ascii="Arial" w:hAnsi="Arial" w:cs="Arial"/>
        </w:rPr>
        <w:t xml:space="preserve"> defin</w:t>
      </w:r>
      <w:r w:rsidR="00F2785F" w:rsidRPr="00AB41DD">
        <w:rPr>
          <w:rFonts w:ascii="Arial" w:hAnsi="Arial" w:cs="Arial"/>
        </w:rPr>
        <w:t>ir</w:t>
      </w:r>
      <w:r w:rsidRPr="00AB41DD">
        <w:rPr>
          <w:rFonts w:ascii="Arial" w:hAnsi="Arial" w:cs="Arial"/>
        </w:rPr>
        <w:t xml:space="preserve"> de forma visual los </w:t>
      </w:r>
      <w:r w:rsidR="00F2785F" w:rsidRPr="00AB41DD">
        <w:rPr>
          <w:rFonts w:ascii="Arial" w:hAnsi="Arial" w:cs="Arial"/>
        </w:rPr>
        <w:t>requerimientos del sistema desde la perspectiva de un actor y así</w:t>
      </w:r>
      <w:r w:rsidRPr="00AB41DD">
        <w:rPr>
          <w:rFonts w:ascii="Arial" w:hAnsi="Arial" w:cs="Arial"/>
        </w:rPr>
        <w:t xml:space="preserve"> cumplir con las funcionalidades que fueron descritas en la documentación de requerimientos.</w:t>
      </w:r>
    </w:p>
    <w:p w:rsidR="0084101B" w:rsidRPr="00AB41DD" w:rsidRDefault="0084101B" w:rsidP="0084101B">
      <w:pPr>
        <w:rPr>
          <w:rFonts w:ascii="Arial" w:hAnsi="Arial" w:cs="Arial"/>
        </w:rPr>
      </w:pPr>
    </w:p>
    <w:p w:rsidR="00A22615" w:rsidRPr="00AB41DD" w:rsidRDefault="0084101B">
      <w:pPr>
        <w:pStyle w:val="Heading2"/>
        <w:rPr>
          <w:rFonts w:cs="Arial"/>
        </w:rPr>
      </w:pPr>
      <w:r w:rsidRPr="00AB41DD">
        <w:rPr>
          <w:rFonts w:cs="Arial"/>
        </w:rPr>
        <w:t>Alcance</w:t>
      </w:r>
    </w:p>
    <w:p w:rsidR="0084101B" w:rsidRPr="00AB41DD" w:rsidRDefault="0084101B" w:rsidP="0084101B">
      <w:pPr>
        <w:rPr>
          <w:rFonts w:ascii="Arial" w:hAnsi="Arial" w:cs="Arial"/>
        </w:rPr>
      </w:pPr>
    </w:p>
    <w:p w:rsidR="0084101B" w:rsidRDefault="000D6A8F" w:rsidP="000D6A8F">
      <w:pPr>
        <w:jc w:val="both"/>
        <w:rPr>
          <w:rFonts w:ascii="Arial" w:hAnsi="Arial" w:cs="Arial"/>
        </w:rPr>
      </w:pPr>
      <w:r w:rsidRPr="00AB41DD">
        <w:rPr>
          <w:rFonts w:ascii="Arial" w:hAnsi="Arial" w:cs="Arial"/>
        </w:rPr>
        <w:t xml:space="preserve">Los casos de uso sólo comprende la funcionalidad incluida dentro del alcance definido para el sistema, el cual se detalla en </w:t>
      </w:r>
      <w:r w:rsidR="00FA2015">
        <w:rPr>
          <w:rFonts w:ascii="Arial" w:hAnsi="Arial" w:cs="Arial"/>
        </w:rPr>
        <w:t xml:space="preserve">el enunciado de </w:t>
      </w:r>
      <w:proofErr w:type="spellStart"/>
      <w:r w:rsidR="00F866B6">
        <w:rPr>
          <w:rFonts w:ascii="Arial" w:hAnsi="Arial" w:cs="Arial"/>
        </w:rPr>
        <w:t>SeGana</w:t>
      </w:r>
      <w:proofErr w:type="spellEnd"/>
      <w:r w:rsidRPr="00AB41DD">
        <w:rPr>
          <w:rFonts w:ascii="Arial" w:hAnsi="Arial" w:cs="Arial"/>
        </w:rPr>
        <w:t>.</w:t>
      </w:r>
    </w:p>
    <w:p w:rsidR="00AB41DD" w:rsidRPr="00AB41DD" w:rsidRDefault="00AB41DD" w:rsidP="000D6A8F">
      <w:pPr>
        <w:jc w:val="both"/>
        <w:rPr>
          <w:rFonts w:ascii="Arial" w:hAnsi="Arial" w:cs="Arial"/>
        </w:rPr>
      </w:pPr>
    </w:p>
    <w:p w:rsidR="00A22615" w:rsidRPr="00AB41DD" w:rsidRDefault="00A22615">
      <w:pPr>
        <w:pStyle w:val="Heading2"/>
        <w:rPr>
          <w:rFonts w:cs="Arial"/>
        </w:rPr>
      </w:pPr>
      <w:bookmarkStart w:id="5" w:name="_Toc456598589"/>
      <w:bookmarkStart w:id="6" w:name="_Toc456600920"/>
      <w:bookmarkStart w:id="7" w:name="_Toc505602396"/>
      <w:r w:rsidRPr="00AB41DD">
        <w:rPr>
          <w:rFonts w:cs="Arial"/>
        </w:rPr>
        <w:t>Defini</w:t>
      </w:r>
      <w:r w:rsidR="00F2785F" w:rsidRPr="00AB41DD">
        <w:rPr>
          <w:rFonts w:cs="Arial"/>
        </w:rPr>
        <w:t>ciones</w:t>
      </w:r>
      <w:r w:rsidRPr="00AB41DD">
        <w:rPr>
          <w:rFonts w:cs="Arial"/>
        </w:rPr>
        <w:t xml:space="preserve">, </w:t>
      </w:r>
      <w:r w:rsidR="00F2785F" w:rsidRPr="00AB41DD">
        <w:rPr>
          <w:rFonts w:cs="Arial"/>
        </w:rPr>
        <w:t>Acrónimos</w:t>
      </w:r>
      <w:r w:rsidR="00934985">
        <w:rPr>
          <w:rFonts w:cs="Arial"/>
        </w:rPr>
        <w:t xml:space="preserve"> </w:t>
      </w:r>
      <w:r w:rsidR="00F2785F" w:rsidRPr="00AB41DD">
        <w:rPr>
          <w:rFonts w:cs="Arial"/>
        </w:rPr>
        <w:t>y</w:t>
      </w:r>
      <w:bookmarkEnd w:id="5"/>
      <w:bookmarkEnd w:id="6"/>
      <w:bookmarkEnd w:id="7"/>
      <w:r w:rsidR="00934985">
        <w:rPr>
          <w:rFonts w:cs="Arial"/>
        </w:rPr>
        <w:t xml:space="preserve"> </w:t>
      </w:r>
      <w:r w:rsidR="00F2785F" w:rsidRPr="00AB41DD">
        <w:rPr>
          <w:rFonts w:cs="Arial"/>
        </w:rPr>
        <w:t>Abreviaciones</w:t>
      </w:r>
    </w:p>
    <w:p w:rsidR="00F2785F" w:rsidRPr="00AB41DD" w:rsidRDefault="00F2785F" w:rsidP="00D32589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AB41DD">
        <w:rPr>
          <w:rFonts w:ascii="Arial" w:hAnsi="Arial" w:cs="Arial"/>
        </w:rPr>
        <w:t>Caso de uso: describe los requerimientos funcionales de un actor en términos visuales.</w:t>
      </w:r>
    </w:p>
    <w:p w:rsidR="00F2785F" w:rsidRPr="00AB41DD" w:rsidRDefault="00F2785F" w:rsidP="00D32589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AB41DD">
        <w:rPr>
          <w:rFonts w:ascii="Arial" w:hAnsi="Arial" w:cs="Arial"/>
        </w:rPr>
        <w:t xml:space="preserve">Actor: es un </w:t>
      </w:r>
      <w:r w:rsidR="00AB41DD" w:rsidRPr="00AB41DD">
        <w:rPr>
          <w:rFonts w:ascii="Arial" w:hAnsi="Arial" w:cs="Arial"/>
        </w:rPr>
        <w:t xml:space="preserve">usuario </w:t>
      </w:r>
      <w:r w:rsidR="006E7B94">
        <w:rPr>
          <w:rFonts w:ascii="Arial" w:hAnsi="Arial" w:cs="Arial"/>
        </w:rPr>
        <w:t>que interactúa con el</w:t>
      </w:r>
      <w:r w:rsidR="00AB41DD" w:rsidRPr="00AB41DD">
        <w:rPr>
          <w:rFonts w:ascii="Arial" w:hAnsi="Arial" w:cs="Arial"/>
        </w:rPr>
        <w:t xml:space="preserve"> sistema, por ejemplo un cliente, gerente, administrador, etc.</w:t>
      </w:r>
    </w:p>
    <w:p w:rsidR="00F2785F" w:rsidRPr="00AB41DD" w:rsidRDefault="00F2785F" w:rsidP="00F2785F">
      <w:pPr>
        <w:rPr>
          <w:rFonts w:ascii="Arial" w:hAnsi="Arial" w:cs="Arial"/>
        </w:rPr>
      </w:pPr>
    </w:p>
    <w:p w:rsidR="00AB41DD" w:rsidRPr="00AB41DD" w:rsidRDefault="00A22615">
      <w:pPr>
        <w:pStyle w:val="Heading2"/>
        <w:rPr>
          <w:rFonts w:cs="Arial"/>
        </w:rPr>
      </w:pPr>
      <w:bookmarkStart w:id="8" w:name="_Toc456598590"/>
      <w:bookmarkStart w:id="9" w:name="_Toc456600921"/>
      <w:bookmarkStart w:id="10" w:name="_Toc505602397"/>
      <w:r w:rsidRPr="00AB41DD">
        <w:rPr>
          <w:rFonts w:cs="Arial"/>
        </w:rPr>
        <w:t>Referenc</w:t>
      </w:r>
      <w:r w:rsidR="00AB41DD" w:rsidRPr="00AB41DD">
        <w:rPr>
          <w:rFonts w:cs="Arial"/>
        </w:rPr>
        <w:t>ia</w:t>
      </w:r>
      <w:r w:rsidRPr="00AB41DD">
        <w:rPr>
          <w:rFonts w:cs="Arial"/>
        </w:rPr>
        <w:t>s</w:t>
      </w:r>
      <w:bookmarkStart w:id="11" w:name="_Toc456598591"/>
      <w:bookmarkStart w:id="12" w:name="_Toc456600922"/>
      <w:bookmarkStart w:id="13" w:name="_Toc505602398"/>
      <w:bookmarkEnd w:id="8"/>
      <w:bookmarkEnd w:id="9"/>
      <w:bookmarkEnd w:id="10"/>
    </w:p>
    <w:p w:rsidR="00AB41DD" w:rsidRPr="00AB41DD" w:rsidRDefault="00AB41DD" w:rsidP="00D325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B41DD">
        <w:rPr>
          <w:rFonts w:ascii="Arial" w:hAnsi="Arial" w:cs="Arial"/>
        </w:rPr>
        <w:t>Glosario</w:t>
      </w:r>
    </w:p>
    <w:p w:rsidR="00AB41DD" w:rsidRDefault="00AB41DD" w:rsidP="00D32589">
      <w:pPr>
        <w:numPr>
          <w:ilvl w:val="0"/>
          <w:numId w:val="3"/>
        </w:numPr>
        <w:rPr>
          <w:rFonts w:ascii="Arial" w:hAnsi="Arial" w:cs="Arial"/>
          <w:lang w:val="es-ES"/>
        </w:rPr>
      </w:pPr>
      <w:bookmarkStart w:id="14" w:name="_Toc505602399"/>
      <w:bookmarkEnd w:id="11"/>
      <w:bookmarkEnd w:id="12"/>
      <w:bookmarkEnd w:id="13"/>
      <w:r>
        <w:rPr>
          <w:rFonts w:ascii="Arial" w:hAnsi="Arial" w:cs="Arial"/>
          <w:lang w:val="es-ES"/>
        </w:rPr>
        <w:t>RUP (</w:t>
      </w:r>
      <w:proofErr w:type="spellStart"/>
      <w:r>
        <w:rPr>
          <w:rFonts w:ascii="Arial" w:hAnsi="Arial" w:cs="Arial"/>
          <w:lang w:val="es-ES"/>
        </w:rPr>
        <w:t>Rational</w:t>
      </w:r>
      <w:proofErr w:type="spellEnd"/>
      <w:r w:rsidR="002B1710"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Unified</w:t>
      </w:r>
      <w:proofErr w:type="spellEnd"/>
      <w:r w:rsidR="002B1710"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Process</w:t>
      </w:r>
      <w:proofErr w:type="spellEnd"/>
      <w:r>
        <w:rPr>
          <w:rFonts w:ascii="Arial" w:hAnsi="Arial" w:cs="Arial"/>
          <w:lang w:val="es-ES"/>
        </w:rPr>
        <w:t>)</w:t>
      </w:r>
    </w:p>
    <w:p w:rsidR="00AB41DD" w:rsidRDefault="00934985" w:rsidP="00D32589">
      <w:pPr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Documento Integración continua</w:t>
      </w:r>
    </w:p>
    <w:p w:rsidR="00AB41DD" w:rsidRDefault="00934985" w:rsidP="00D32589">
      <w:pPr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Enunciado del proyecto </w:t>
      </w:r>
      <w:proofErr w:type="spellStart"/>
      <w:r>
        <w:rPr>
          <w:rFonts w:ascii="Arial" w:hAnsi="Arial" w:cs="Arial"/>
          <w:lang w:val="es-ES"/>
        </w:rPr>
        <w:t>Segana</w:t>
      </w:r>
      <w:proofErr w:type="spellEnd"/>
    </w:p>
    <w:p w:rsidR="00AB41DD" w:rsidRDefault="00AB41DD" w:rsidP="00AB41DD">
      <w:pPr>
        <w:ind w:left="720"/>
        <w:rPr>
          <w:rFonts w:ascii="Arial" w:hAnsi="Arial" w:cs="Arial"/>
          <w:lang w:val="es-ES"/>
        </w:rPr>
      </w:pPr>
    </w:p>
    <w:p w:rsidR="00AB41DD" w:rsidRDefault="00AB41DD" w:rsidP="00AB41DD">
      <w:pPr>
        <w:ind w:left="720"/>
        <w:rPr>
          <w:rFonts w:ascii="Arial" w:hAnsi="Arial" w:cs="Arial"/>
          <w:lang w:val="es-ES"/>
        </w:rPr>
      </w:pPr>
    </w:p>
    <w:p w:rsidR="00AB41DD" w:rsidRDefault="00AB41DD" w:rsidP="00AB41DD">
      <w:pPr>
        <w:ind w:left="720"/>
        <w:rPr>
          <w:rFonts w:ascii="Arial" w:hAnsi="Arial" w:cs="Arial"/>
          <w:lang w:val="es-ES"/>
        </w:rPr>
      </w:pPr>
    </w:p>
    <w:p w:rsidR="00AB41DD" w:rsidRDefault="00AB41DD" w:rsidP="00AB41DD">
      <w:pPr>
        <w:ind w:left="720"/>
        <w:rPr>
          <w:rFonts w:ascii="Arial" w:hAnsi="Arial" w:cs="Arial"/>
          <w:lang w:val="es-ES"/>
        </w:rPr>
      </w:pPr>
    </w:p>
    <w:p w:rsidR="00AB41DD" w:rsidRDefault="00AB41DD" w:rsidP="00AB41DD">
      <w:pPr>
        <w:ind w:left="720"/>
        <w:rPr>
          <w:rFonts w:ascii="Arial" w:hAnsi="Arial" w:cs="Arial"/>
          <w:lang w:val="es-ES"/>
        </w:rPr>
      </w:pPr>
    </w:p>
    <w:p w:rsidR="00AB41DD" w:rsidRDefault="00AB41DD" w:rsidP="00AB41DD">
      <w:pPr>
        <w:ind w:left="720"/>
        <w:rPr>
          <w:rFonts w:ascii="Arial" w:hAnsi="Arial" w:cs="Arial"/>
          <w:lang w:val="es-ES"/>
        </w:rPr>
      </w:pPr>
    </w:p>
    <w:p w:rsidR="00AB41DD" w:rsidRDefault="00AB41DD" w:rsidP="00AB41DD">
      <w:pPr>
        <w:ind w:left="720"/>
        <w:rPr>
          <w:rFonts w:ascii="Arial" w:hAnsi="Arial" w:cs="Arial"/>
          <w:lang w:val="es-ES"/>
        </w:rPr>
      </w:pPr>
    </w:p>
    <w:p w:rsidR="00AB41DD" w:rsidRDefault="00AB41DD" w:rsidP="00AB41DD">
      <w:pPr>
        <w:ind w:left="720"/>
        <w:rPr>
          <w:rFonts w:ascii="Arial" w:hAnsi="Arial" w:cs="Arial"/>
          <w:lang w:val="es-ES"/>
        </w:rPr>
      </w:pPr>
    </w:p>
    <w:p w:rsidR="00AB41DD" w:rsidRDefault="00AB41DD" w:rsidP="00AB41DD">
      <w:pPr>
        <w:ind w:left="720"/>
        <w:rPr>
          <w:rFonts w:ascii="Arial" w:hAnsi="Arial" w:cs="Arial"/>
          <w:lang w:val="es-ES"/>
        </w:rPr>
      </w:pPr>
    </w:p>
    <w:p w:rsidR="00AB41DD" w:rsidRDefault="00AB41DD" w:rsidP="00AB41DD">
      <w:pPr>
        <w:ind w:left="720"/>
        <w:rPr>
          <w:rFonts w:ascii="Arial" w:hAnsi="Arial" w:cs="Arial"/>
          <w:lang w:val="es-ES"/>
        </w:rPr>
      </w:pPr>
    </w:p>
    <w:p w:rsidR="00AB41DD" w:rsidRDefault="00AB41DD" w:rsidP="00AB41DD">
      <w:pPr>
        <w:ind w:left="720"/>
        <w:rPr>
          <w:rFonts w:ascii="Arial" w:hAnsi="Arial" w:cs="Arial"/>
          <w:lang w:val="es-ES"/>
        </w:rPr>
      </w:pPr>
    </w:p>
    <w:p w:rsidR="00AB41DD" w:rsidRDefault="00AB41DD" w:rsidP="00AB41DD">
      <w:pPr>
        <w:ind w:left="720"/>
        <w:rPr>
          <w:rFonts w:ascii="Arial" w:hAnsi="Arial" w:cs="Arial"/>
          <w:lang w:val="es-ES"/>
        </w:rPr>
      </w:pPr>
    </w:p>
    <w:p w:rsidR="00AB41DD" w:rsidRDefault="00AB41DD" w:rsidP="00AB41DD">
      <w:pPr>
        <w:ind w:left="720"/>
        <w:rPr>
          <w:rFonts w:ascii="Arial" w:hAnsi="Arial" w:cs="Arial"/>
          <w:lang w:val="es-ES"/>
        </w:rPr>
      </w:pPr>
    </w:p>
    <w:p w:rsidR="00AB41DD" w:rsidRDefault="00AB41DD" w:rsidP="00AB41DD">
      <w:pPr>
        <w:ind w:left="720"/>
        <w:rPr>
          <w:rFonts w:ascii="Arial" w:hAnsi="Arial" w:cs="Arial"/>
          <w:lang w:val="es-ES"/>
        </w:rPr>
      </w:pPr>
    </w:p>
    <w:p w:rsidR="00AB41DD" w:rsidRDefault="00AB41DD" w:rsidP="00AB41DD">
      <w:pPr>
        <w:ind w:left="720"/>
        <w:rPr>
          <w:rFonts w:ascii="Arial" w:hAnsi="Arial" w:cs="Arial"/>
          <w:lang w:val="es-ES"/>
        </w:rPr>
      </w:pPr>
    </w:p>
    <w:p w:rsidR="00AB41DD" w:rsidRDefault="00AB41DD" w:rsidP="00AB41DD">
      <w:pPr>
        <w:ind w:left="720"/>
        <w:rPr>
          <w:rFonts w:ascii="Arial" w:hAnsi="Arial" w:cs="Arial"/>
          <w:lang w:val="es-ES"/>
        </w:rPr>
      </w:pPr>
    </w:p>
    <w:p w:rsidR="00AB41DD" w:rsidRDefault="00AB41DD" w:rsidP="00AB41DD">
      <w:pPr>
        <w:ind w:left="720"/>
        <w:rPr>
          <w:rFonts w:ascii="Arial" w:hAnsi="Arial" w:cs="Arial"/>
          <w:lang w:val="es-ES"/>
        </w:rPr>
      </w:pPr>
    </w:p>
    <w:p w:rsidR="00AB41DD" w:rsidRPr="00AB41DD" w:rsidRDefault="00AB41DD" w:rsidP="00AB41DD">
      <w:pPr>
        <w:ind w:left="720"/>
        <w:rPr>
          <w:rFonts w:ascii="Arial" w:hAnsi="Arial" w:cs="Arial"/>
          <w:lang w:val="es-ES"/>
        </w:rPr>
      </w:pPr>
    </w:p>
    <w:bookmarkEnd w:id="14"/>
    <w:p w:rsidR="00A22615" w:rsidRDefault="008E47EB">
      <w:pPr>
        <w:pStyle w:val="Heading1"/>
        <w:rPr>
          <w:rFonts w:cs="Arial"/>
        </w:rPr>
      </w:pPr>
      <w:r>
        <w:rPr>
          <w:rFonts w:cs="Arial"/>
        </w:rPr>
        <w:lastRenderedPageBreak/>
        <w:t>Diagramas</w:t>
      </w:r>
    </w:p>
    <w:p w:rsidR="00AB41DD" w:rsidRDefault="00AB41DD" w:rsidP="00AB41DD"/>
    <w:p w:rsidR="00BC7D3D" w:rsidRDefault="00BC7D3D" w:rsidP="00BC7D3D">
      <w:pPr>
        <w:pStyle w:val="Heading2"/>
        <w:rPr>
          <w:rFonts w:cs="Arial"/>
        </w:rPr>
      </w:pPr>
    </w:p>
    <w:p w:rsidR="008E47EB" w:rsidRPr="008E47EB" w:rsidRDefault="0087396B" w:rsidP="008E47EB">
      <w:r>
        <w:rPr>
          <w:noProof/>
          <w:lang w:val="es-ES" w:eastAsia="es-ES"/>
        </w:rPr>
        <w:drawing>
          <wp:inline distT="0" distB="0" distL="0" distR="0">
            <wp:extent cx="4022090" cy="1788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D3D" w:rsidRDefault="00BC7D3D" w:rsidP="00BC7D3D"/>
    <w:p w:rsidR="00BC7D3D" w:rsidRDefault="00BC7D3D" w:rsidP="008028CF">
      <w:pPr>
        <w:jc w:val="center"/>
      </w:pPr>
    </w:p>
    <w:p w:rsidR="00AA2C8F" w:rsidRDefault="00AA2C8F" w:rsidP="00BC7D3D"/>
    <w:p w:rsidR="00BC7D3D" w:rsidRPr="00BC7D3D" w:rsidRDefault="00BC7D3D" w:rsidP="00BC7D3D"/>
    <w:p w:rsidR="00BC7D3D" w:rsidRPr="00BC7D3D" w:rsidRDefault="00BC7D3D" w:rsidP="00BC7D3D">
      <w:pPr>
        <w:jc w:val="center"/>
      </w:pPr>
    </w:p>
    <w:p w:rsidR="00AB41DD" w:rsidRDefault="00AB41DD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/>
    <w:p w:rsidR="00133669" w:rsidRDefault="00133669" w:rsidP="00AB41DD">
      <w:bookmarkStart w:id="15" w:name="_GoBack"/>
      <w:bookmarkEnd w:id="15"/>
    </w:p>
    <w:p w:rsidR="00BC7D3D" w:rsidRDefault="00BC7D3D" w:rsidP="00BC7D3D">
      <w:pPr>
        <w:pStyle w:val="Heading2"/>
        <w:rPr>
          <w:rFonts w:cs="Arial"/>
        </w:rPr>
      </w:pPr>
    </w:p>
    <w:p w:rsidR="008028CF" w:rsidRDefault="008028CF" w:rsidP="008028CF"/>
    <w:p w:rsidR="008028CF" w:rsidRDefault="0087396B" w:rsidP="008028CF">
      <w:r>
        <w:rPr>
          <w:noProof/>
          <w:lang w:val="es-ES" w:eastAsia="es-ES"/>
        </w:rPr>
        <w:drawing>
          <wp:inline distT="0" distB="0" distL="0" distR="0">
            <wp:extent cx="4286885" cy="5810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581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8CF" w:rsidRDefault="008028CF" w:rsidP="008028CF"/>
    <w:p w:rsidR="008028CF" w:rsidRPr="008028CF" w:rsidRDefault="008028CF" w:rsidP="008028CF"/>
    <w:p w:rsidR="00BC7D3D" w:rsidRDefault="00BC7D3D" w:rsidP="008028CF">
      <w:pPr>
        <w:jc w:val="center"/>
      </w:pPr>
    </w:p>
    <w:p w:rsidR="00BC7D3D" w:rsidRPr="00BC7D3D" w:rsidRDefault="00BC7D3D" w:rsidP="00BC7D3D"/>
    <w:p w:rsidR="00BC7D3D" w:rsidRDefault="00BC7D3D" w:rsidP="00BC7D3D">
      <w:pPr>
        <w:jc w:val="center"/>
      </w:pPr>
    </w:p>
    <w:p w:rsidR="00BC7D3D" w:rsidRDefault="00BC7D3D" w:rsidP="00BC7D3D">
      <w:pPr>
        <w:jc w:val="center"/>
      </w:pPr>
    </w:p>
    <w:p w:rsidR="00BC7D3D" w:rsidRDefault="00BC7D3D" w:rsidP="00BC7D3D">
      <w:pPr>
        <w:jc w:val="center"/>
      </w:pPr>
    </w:p>
    <w:p w:rsidR="00BC7D3D" w:rsidRDefault="00BC7D3D" w:rsidP="00BC7D3D">
      <w:pPr>
        <w:jc w:val="center"/>
      </w:pPr>
    </w:p>
    <w:p w:rsidR="00BC7D3D" w:rsidRDefault="00BC7D3D" w:rsidP="00BC7D3D">
      <w:pPr>
        <w:jc w:val="center"/>
      </w:pPr>
    </w:p>
    <w:p w:rsidR="00BC7D3D" w:rsidRDefault="00BC7D3D" w:rsidP="00BC7D3D">
      <w:pPr>
        <w:jc w:val="center"/>
      </w:pPr>
    </w:p>
    <w:p w:rsidR="00BC7D3D" w:rsidRDefault="00BC7D3D" w:rsidP="00BC7D3D">
      <w:pPr>
        <w:jc w:val="center"/>
      </w:pPr>
    </w:p>
    <w:p w:rsidR="00BC7D3D" w:rsidRDefault="00BC7D3D" w:rsidP="00BC7D3D">
      <w:pPr>
        <w:jc w:val="center"/>
      </w:pPr>
    </w:p>
    <w:p w:rsidR="00BC7D3D" w:rsidRPr="00BC7D3D" w:rsidRDefault="00BC7D3D" w:rsidP="00BC7D3D"/>
    <w:p w:rsidR="00A22615" w:rsidRDefault="00AB41DD">
      <w:pPr>
        <w:pStyle w:val="Heading1"/>
        <w:rPr>
          <w:rFonts w:cs="Arial"/>
        </w:rPr>
      </w:pPr>
      <w:bookmarkStart w:id="16" w:name="_Toc505602400"/>
      <w:r>
        <w:rPr>
          <w:rFonts w:cs="Arial"/>
        </w:rPr>
        <w:t xml:space="preserve">Especificación de </w:t>
      </w:r>
      <w:r w:rsidR="00A22615" w:rsidRPr="00AB41DD">
        <w:rPr>
          <w:rFonts w:cs="Arial"/>
        </w:rPr>
        <w:t>Cas</w:t>
      </w:r>
      <w:bookmarkEnd w:id="16"/>
      <w:r>
        <w:rPr>
          <w:rFonts w:cs="Arial"/>
        </w:rPr>
        <w:t>os de Uso</w:t>
      </w:r>
    </w:p>
    <w:p w:rsidR="00C71B84" w:rsidRDefault="00C71B84" w:rsidP="00C71B84"/>
    <w:p w:rsidR="00C71B84" w:rsidRDefault="00C71B84" w:rsidP="00C71B8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09"/>
        <w:gridCol w:w="7171"/>
      </w:tblGrid>
      <w:tr w:rsidR="00336B2A" w:rsidRPr="00947E52" w:rsidTr="00984EF5">
        <w:trPr>
          <w:trHeight w:val="342"/>
          <w:jc w:val="right"/>
        </w:trPr>
        <w:tc>
          <w:tcPr>
            <w:tcW w:w="1809" w:type="dxa"/>
            <w:shd w:val="clear" w:color="auto" w:fill="D6E3BC" w:themeFill="accent3" w:themeFillTint="66"/>
            <w:vAlign w:val="center"/>
          </w:tcPr>
          <w:p w:rsidR="00336B2A" w:rsidRPr="00947E52" w:rsidRDefault="00336B2A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Casos</w:t>
            </w:r>
          </w:p>
        </w:tc>
        <w:tc>
          <w:tcPr>
            <w:tcW w:w="7171" w:type="dxa"/>
            <w:shd w:val="clear" w:color="auto" w:fill="D6E3BC" w:themeFill="accent3" w:themeFillTint="66"/>
            <w:vAlign w:val="center"/>
          </w:tcPr>
          <w:p w:rsidR="00336B2A" w:rsidRPr="00947E52" w:rsidRDefault="00336B2A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Acción</w:t>
            </w:r>
          </w:p>
        </w:tc>
      </w:tr>
      <w:tr w:rsidR="00336B2A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336B2A" w:rsidRPr="00947E52" w:rsidRDefault="00336B2A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 de uso</w:t>
            </w:r>
          </w:p>
        </w:tc>
        <w:tc>
          <w:tcPr>
            <w:tcW w:w="7171" w:type="dxa"/>
          </w:tcPr>
          <w:p w:rsidR="00336B2A" w:rsidRPr="00947E52" w:rsidRDefault="00336B2A" w:rsidP="00984E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Registrar </w:t>
            </w:r>
          </w:p>
        </w:tc>
      </w:tr>
      <w:tr w:rsidR="00336B2A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336B2A" w:rsidRPr="00947E52" w:rsidRDefault="00336B2A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7171" w:type="dxa"/>
          </w:tcPr>
          <w:p w:rsidR="00336B2A" w:rsidRPr="00947E52" w:rsidRDefault="00336B2A" w:rsidP="00984E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</w:t>
            </w:r>
          </w:p>
        </w:tc>
      </w:tr>
      <w:tr w:rsidR="00336B2A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336B2A" w:rsidRPr="00947E52" w:rsidRDefault="00336B2A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7171" w:type="dxa"/>
          </w:tcPr>
          <w:p w:rsidR="00336B2A" w:rsidRPr="008E47EB" w:rsidRDefault="00336B2A" w:rsidP="00984E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336B2A">
              <w:rPr>
                <w:rFonts w:ascii="Arial" w:hAnsi="Arial" w:cs="Arial"/>
                <w:sz w:val="20"/>
                <w:szCs w:val="20"/>
              </w:rPr>
              <w:t>rinda la opción para registrarse al sitio</w:t>
            </w:r>
          </w:p>
        </w:tc>
      </w:tr>
      <w:tr w:rsidR="00336B2A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336B2A" w:rsidRPr="00947E52" w:rsidRDefault="00336B2A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Precondición</w:t>
            </w:r>
          </w:p>
        </w:tc>
        <w:tc>
          <w:tcPr>
            <w:tcW w:w="7171" w:type="dxa"/>
          </w:tcPr>
          <w:p w:rsidR="00336B2A" w:rsidRPr="00947E52" w:rsidRDefault="00336B2A" w:rsidP="00336B2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Poseer un nombre de usuario valido para usarse.</w:t>
            </w:r>
          </w:p>
        </w:tc>
      </w:tr>
      <w:tr w:rsidR="00336B2A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336B2A" w:rsidRPr="00947E52" w:rsidRDefault="00336B2A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básico</w:t>
            </w:r>
          </w:p>
        </w:tc>
        <w:tc>
          <w:tcPr>
            <w:tcW w:w="7171" w:type="dxa"/>
          </w:tcPr>
          <w:p w:rsidR="00336B2A" w:rsidRDefault="00336B2A" w:rsidP="00EA19AB">
            <w:pPr>
              <w:pStyle w:val="ListParagraph"/>
              <w:widowControl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Seleccionar  la opción registrar</w:t>
            </w:r>
          </w:p>
          <w:p w:rsidR="00336B2A" w:rsidRDefault="00336B2A" w:rsidP="00EA19AB">
            <w:pPr>
              <w:pStyle w:val="ListParagraph"/>
              <w:widowControl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Ingresar nombre.</w:t>
            </w:r>
          </w:p>
          <w:p w:rsidR="00336B2A" w:rsidRDefault="00336B2A" w:rsidP="00EA19AB">
            <w:pPr>
              <w:pStyle w:val="ListParagraph"/>
              <w:widowControl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Ingresar apellidos.</w:t>
            </w:r>
          </w:p>
          <w:p w:rsidR="00336B2A" w:rsidRDefault="00336B2A" w:rsidP="00EA19AB">
            <w:pPr>
              <w:pStyle w:val="ListParagraph"/>
              <w:widowControl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Ingresar dirección.</w:t>
            </w:r>
          </w:p>
          <w:p w:rsidR="00336B2A" w:rsidRDefault="00336B2A" w:rsidP="00EA19AB">
            <w:pPr>
              <w:pStyle w:val="ListParagraph"/>
              <w:widowControl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Ingresar ciudad.</w:t>
            </w:r>
          </w:p>
          <w:p w:rsidR="00336B2A" w:rsidRDefault="00336B2A" w:rsidP="00EA19AB">
            <w:pPr>
              <w:pStyle w:val="ListParagraph"/>
              <w:widowControl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Ingresar país.</w:t>
            </w:r>
          </w:p>
          <w:p w:rsidR="00336B2A" w:rsidRDefault="00336B2A" w:rsidP="00EA19AB">
            <w:pPr>
              <w:pStyle w:val="ListParagraph"/>
              <w:widowControl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Ingresar unidad monetaria.</w:t>
            </w:r>
          </w:p>
          <w:p w:rsidR="00336B2A" w:rsidRDefault="00336B2A" w:rsidP="00EA19AB">
            <w:pPr>
              <w:pStyle w:val="ListParagraph"/>
              <w:widowControl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Ingresar fecha de nacimiento.</w:t>
            </w:r>
          </w:p>
          <w:p w:rsidR="00336B2A" w:rsidRDefault="00336B2A" w:rsidP="00EA19AB">
            <w:pPr>
              <w:pStyle w:val="ListParagraph"/>
              <w:widowControl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Ingresar correo electrónico.</w:t>
            </w:r>
          </w:p>
          <w:p w:rsidR="00336B2A" w:rsidRDefault="00336B2A" w:rsidP="00EA19AB">
            <w:pPr>
              <w:pStyle w:val="ListParagraph"/>
              <w:widowControl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Ingresar nombre usuario</w:t>
            </w:r>
          </w:p>
          <w:p w:rsidR="00336B2A" w:rsidRDefault="00336B2A" w:rsidP="00EA19AB">
            <w:pPr>
              <w:pStyle w:val="ListParagraph"/>
              <w:widowControl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Verificar disponibilidad</w:t>
            </w:r>
          </w:p>
          <w:p w:rsidR="00336B2A" w:rsidRDefault="00336B2A" w:rsidP="00EA19AB">
            <w:pPr>
              <w:pStyle w:val="ListParagraph"/>
              <w:widowControl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Ingresar </w:t>
            </w:r>
            <w:r w:rsidRPr="00336B2A">
              <w:rPr>
                <w:rFonts w:ascii="Arial" w:hAnsi="Arial" w:cs="Arial"/>
                <w:sz w:val="20"/>
                <w:lang w:val="es-ES"/>
              </w:rPr>
              <w:t>contrase</w:t>
            </w:r>
            <w:r>
              <w:rPr>
                <w:rFonts w:ascii="Arial" w:hAnsi="Arial" w:cs="Arial"/>
                <w:sz w:val="20"/>
                <w:lang w:val="es-ES"/>
              </w:rPr>
              <w:t>ña.</w:t>
            </w:r>
          </w:p>
          <w:p w:rsidR="00336B2A" w:rsidRDefault="00B82F59" w:rsidP="00EA19AB">
            <w:pPr>
              <w:pStyle w:val="ListParagraph"/>
              <w:widowControl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Enviar correo electrónico</w:t>
            </w:r>
            <w:r w:rsidR="00336B2A">
              <w:rPr>
                <w:rFonts w:ascii="Arial" w:hAnsi="Arial" w:cs="Arial"/>
                <w:sz w:val="20"/>
              </w:rPr>
              <w:t>.</w:t>
            </w:r>
          </w:p>
          <w:p w:rsidR="00B82F59" w:rsidRPr="00B82F59" w:rsidRDefault="00B82F59" w:rsidP="00EA19AB">
            <w:pPr>
              <w:pStyle w:val="ListParagraph"/>
              <w:widowControl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Valida enlace enviado al correo.</w:t>
            </w:r>
          </w:p>
          <w:p w:rsidR="00B82F59" w:rsidRPr="00947E52" w:rsidRDefault="00B82F59" w:rsidP="00EA19AB">
            <w:pPr>
              <w:pStyle w:val="ListParagraph"/>
              <w:widowControl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Registrar información.</w:t>
            </w:r>
          </w:p>
        </w:tc>
      </w:tr>
      <w:tr w:rsidR="00336B2A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336B2A" w:rsidRPr="00947E52" w:rsidRDefault="00336B2A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alterno</w:t>
            </w:r>
          </w:p>
        </w:tc>
        <w:tc>
          <w:tcPr>
            <w:tcW w:w="7171" w:type="dxa"/>
          </w:tcPr>
          <w:p w:rsidR="00336B2A" w:rsidRDefault="00336B2A" w:rsidP="00EA19A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El nombre de usuario no está disponible, se muestra mensaje  y se da la opción de llenar con otro.</w:t>
            </w:r>
          </w:p>
          <w:p w:rsidR="00336B2A" w:rsidRDefault="00336B2A" w:rsidP="00EA19A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usuario no confirma y cancela el registro mostrando mensaje.</w:t>
            </w:r>
          </w:p>
          <w:p w:rsidR="00336B2A" w:rsidRPr="00947E52" w:rsidRDefault="00336B2A" w:rsidP="00336B2A">
            <w:pPr>
              <w:pStyle w:val="ListParagraph"/>
              <w:rPr>
                <w:rFonts w:ascii="Arial" w:hAnsi="Arial" w:cs="Arial"/>
                <w:sz w:val="20"/>
              </w:rPr>
            </w:pPr>
          </w:p>
        </w:tc>
      </w:tr>
      <w:tr w:rsidR="00336B2A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336B2A" w:rsidRPr="00947E52" w:rsidRDefault="00336B2A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Resultado</w:t>
            </w:r>
          </w:p>
        </w:tc>
        <w:tc>
          <w:tcPr>
            <w:tcW w:w="7171" w:type="dxa"/>
          </w:tcPr>
          <w:p w:rsidR="00336B2A" w:rsidRPr="00947E52" w:rsidRDefault="00336B2A" w:rsidP="00B82F5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Registro </w:t>
            </w:r>
            <w:r w:rsidR="00B82F59">
              <w:rPr>
                <w:rFonts w:ascii="Arial" w:hAnsi="Arial" w:cs="Arial"/>
                <w:sz w:val="20"/>
              </w:rPr>
              <w:t xml:space="preserve">parcial en </w:t>
            </w:r>
            <w:proofErr w:type="spellStart"/>
            <w:r w:rsidR="00B82F59">
              <w:rPr>
                <w:rFonts w:ascii="Arial" w:hAnsi="Arial" w:cs="Arial"/>
                <w:sz w:val="20"/>
              </w:rPr>
              <w:t>SeGana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B82F59" w:rsidRDefault="00B82F59" w:rsidP="00BC7D3D">
      <w:pPr>
        <w:rPr>
          <w:rFonts w:ascii="Arial" w:hAnsi="Arial" w:cs="Arial"/>
        </w:rPr>
      </w:pPr>
    </w:p>
    <w:p w:rsidR="00B82F59" w:rsidRDefault="00B82F59" w:rsidP="00BC7D3D">
      <w:pPr>
        <w:rPr>
          <w:rFonts w:ascii="Arial" w:hAnsi="Arial" w:cs="Arial"/>
        </w:rPr>
      </w:pPr>
    </w:p>
    <w:p w:rsidR="00947E52" w:rsidRPr="00947E52" w:rsidRDefault="00947E52" w:rsidP="00BC7D3D">
      <w:pPr>
        <w:rPr>
          <w:rFonts w:ascii="Arial" w:hAnsi="Arial" w:cs="Arial"/>
          <w:sz w:val="18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09"/>
        <w:gridCol w:w="7171"/>
      </w:tblGrid>
      <w:tr w:rsidR="00947E52" w:rsidRPr="00947E52" w:rsidTr="00947E52">
        <w:trPr>
          <w:trHeight w:val="342"/>
          <w:jc w:val="right"/>
        </w:trPr>
        <w:tc>
          <w:tcPr>
            <w:tcW w:w="1809" w:type="dxa"/>
            <w:shd w:val="clear" w:color="auto" w:fill="D6E3BC" w:themeFill="accent3" w:themeFillTint="66"/>
            <w:vAlign w:val="center"/>
          </w:tcPr>
          <w:p w:rsidR="00947E52" w:rsidRPr="00947E52" w:rsidRDefault="00947E52" w:rsidP="00947E52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Casos</w:t>
            </w:r>
          </w:p>
        </w:tc>
        <w:tc>
          <w:tcPr>
            <w:tcW w:w="7171" w:type="dxa"/>
            <w:shd w:val="clear" w:color="auto" w:fill="D6E3BC" w:themeFill="accent3" w:themeFillTint="66"/>
            <w:vAlign w:val="center"/>
          </w:tcPr>
          <w:p w:rsidR="00947E52" w:rsidRPr="00947E52" w:rsidRDefault="00947E52" w:rsidP="00947E52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Acción</w:t>
            </w:r>
          </w:p>
        </w:tc>
      </w:tr>
      <w:tr w:rsidR="00947E52" w:rsidRPr="00947E52" w:rsidTr="00947E52">
        <w:trPr>
          <w:trHeight w:val="342"/>
          <w:jc w:val="right"/>
        </w:trPr>
        <w:tc>
          <w:tcPr>
            <w:tcW w:w="1809" w:type="dxa"/>
            <w:vAlign w:val="center"/>
          </w:tcPr>
          <w:p w:rsidR="00947E52" w:rsidRPr="00947E52" w:rsidRDefault="00947E52" w:rsidP="00947E52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 de uso</w:t>
            </w:r>
          </w:p>
        </w:tc>
        <w:tc>
          <w:tcPr>
            <w:tcW w:w="7171" w:type="dxa"/>
          </w:tcPr>
          <w:p w:rsidR="00947E52" w:rsidRPr="00947E52" w:rsidRDefault="00B82F59" w:rsidP="00336B2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Modificarinformación</w:t>
            </w:r>
            <w:proofErr w:type="spellEnd"/>
          </w:p>
        </w:tc>
      </w:tr>
      <w:tr w:rsidR="00947E52" w:rsidRPr="00947E52" w:rsidTr="00947E52">
        <w:trPr>
          <w:trHeight w:val="342"/>
          <w:jc w:val="right"/>
        </w:trPr>
        <w:tc>
          <w:tcPr>
            <w:tcW w:w="1809" w:type="dxa"/>
            <w:vAlign w:val="center"/>
          </w:tcPr>
          <w:p w:rsidR="00947E52" w:rsidRPr="00947E52" w:rsidRDefault="00947E52" w:rsidP="00947E52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7171" w:type="dxa"/>
          </w:tcPr>
          <w:p w:rsidR="00947E52" w:rsidRPr="00947E52" w:rsidRDefault="00B82F59" w:rsidP="00947E5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</w:t>
            </w:r>
          </w:p>
        </w:tc>
      </w:tr>
      <w:tr w:rsidR="00947E52" w:rsidRPr="00947E52" w:rsidTr="00947E52">
        <w:trPr>
          <w:trHeight w:val="342"/>
          <w:jc w:val="right"/>
        </w:trPr>
        <w:tc>
          <w:tcPr>
            <w:tcW w:w="1809" w:type="dxa"/>
            <w:vAlign w:val="center"/>
          </w:tcPr>
          <w:p w:rsidR="00947E52" w:rsidRPr="00947E52" w:rsidRDefault="00947E52" w:rsidP="00947E52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7171" w:type="dxa"/>
          </w:tcPr>
          <w:p w:rsidR="00947E52" w:rsidRPr="008E47EB" w:rsidRDefault="008E47EB" w:rsidP="00B82F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8E47EB">
              <w:rPr>
                <w:rFonts w:ascii="Arial" w:hAnsi="Arial" w:cs="Arial"/>
                <w:sz w:val="20"/>
                <w:szCs w:val="20"/>
              </w:rPr>
              <w:t>sta opción</w:t>
            </w:r>
            <w:r w:rsidR="00B82F59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B82F59" w:rsidRPr="00B82F59">
              <w:rPr>
                <w:rFonts w:ascii="Arial" w:hAnsi="Arial" w:cs="Arial"/>
                <w:sz w:val="20"/>
                <w:szCs w:val="20"/>
              </w:rPr>
              <w:t>l usuario puede modificar los datos</w:t>
            </w:r>
            <w:r w:rsidR="00B82F59">
              <w:rPr>
                <w:rFonts w:ascii="Arial" w:hAnsi="Arial" w:cs="Arial"/>
                <w:sz w:val="20"/>
                <w:szCs w:val="20"/>
              </w:rPr>
              <w:t xml:space="preserve"> al recibir la confirmación por correo electrónico</w:t>
            </w:r>
          </w:p>
        </w:tc>
      </w:tr>
      <w:tr w:rsidR="00947E52" w:rsidRPr="00947E52" w:rsidTr="00947E52">
        <w:trPr>
          <w:trHeight w:val="342"/>
          <w:jc w:val="right"/>
        </w:trPr>
        <w:tc>
          <w:tcPr>
            <w:tcW w:w="1809" w:type="dxa"/>
            <w:vAlign w:val="center"/>
          </w:tcPr>
          <w:p w:rsidR="00947E52" w:rsidRPr="00947E52" w:rsidRDefault="00947E52" w:rsidP="00947E52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Precondición</w:t>
            </w:r>
          </w:p>
        </w:tc>
        <w:tc>
          <w:tcPr>
            <w:tcW w:w="7171" w:type="dxa"/>
          </w:tcPr>
          <w:p w:rsidR="00947E52" w:rsidRPr="00947E52" w:rsidRDefault="00947E52" w:rsidP="00B82F59">
            <w:pPr>
              <w:rPr>
                <w:rFonts w:ascii="Arial" w:hAnsi="Arial" w:cs="Arial"/>
                <w:sz w:val="20"/>
              </w:rPr>
            </w:pPr>
            <w:r w:rsidRPr="00947E52">
              <w:rPr>
                <w:rFonts w:ascii="Arial" w:hAnsi="Arial" w:cs="Arial"/>
                <w:sz w:val="20"/>
              </w:rPr>
              <w:t xml:space="preserve">Deberá </w:t>
            </w:r>
            <w:r w:rsidR="00B82F59">
              <w:rPr>
                <w:rFonts w:ascii="Arial" w:hAnsi="Arial" w:cs="Arial"/>
                <w:sz w:val="20"/>
              </w:rPr>
              <w:t xml:space="preserve">de existir un registro valido en </w:t>
            </w:r>
            <w:proofErr w:type="spellStart"/>
            <w:r w:rsidR="00B82F59">
              <w:rPr>
                <w:rFonts w:ascii="Arial" w:hAnsi="Arial" w:cs="Arial"/>
                <w:sz w:val="20"/>
              </w:rPr>
              <w:t>SeGana</w:t>
            </w:r>
            <w:proofErr w:type="spellEnd"/>
          </w:p>
        </w:tc>
      </w:tr>
      <w:tr w:rsidR="00947E52" w:rsidRPr="00947E52" w:rsidTr="00947E52">
        <w:trPr>
          <w:trHeight w:val="342"/>
          <w:jc w:val="right"/>
        </w:trPr>
        <w:tc>
          <w:tcPr>
            <w:tcW w:w="1809" w:type="dxa"/>
            <w:vAlign w:val="center"/>
          </w:tcPr>
          <w:p w:rsidR="00947E52" w:rsidRPr="00947E52" w:rsidRDefault="00947E52" w:rsidP="00947E52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básico</w:t>
            </w:r>
          </w:p>
        </w:tc>
        <w:tc>
          <w:tcPr>
            <w:tcW w:w="7171" w:type="dxa"/>
          </w:tcPr>
          <w:p w:rsidR="00B82F59" w:rsidRDefault="00B82F59" w:rsidP="00EA19AB">
            <w:pPr>
              <w:pStyle w:val="ListParagraph"/>
              <w:widowControl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confirma registro</w:t>
            </w:r>
          </w:p>
          <w:p w:rsidR="00D769EC" w:rsidRDefault="00B82F59" w:rsidP="00EA19AB">
            <w:pPr>
              <w:pStyle w:val="ListParagraph"/>
              <w:widowControl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Muestra formulario de edición de datos</w:t>
            </w:r>
            <w:r w:rsidR="00947E52" w:rsidRPr="00947E52">
              <w:rPr>
                <w:rFonts w:ascii="Arial" w:hAnsi="Arial" w:cs="Arial"/>
                <w:sz w:val="20"/>
              </w:rPr>
              <w:t>.</w:t>
            </w:r>
          </w:p>
          <w:p w:rsidR="00B82F59" w:rsidRDefault="00B82F59" w:rsidP="00EA19AB">
            <w:pPr>
              <w:pStyle w:val="ListParagraph"/>
              <w:widowControl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Enviar correo de confirmación.</w:t>
            </w:r>
          </w:p>
          <w:p w:rsidR="00B82F59" w:rsidRDefault="00B82F59" w:rsidP="00EA19AB">
            <w:pPr>
              <w:pStyle w:val="ListParagraph"/>
              <w:widowControl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Valida enlace enviado.</w:t>
            </w:r>
          </w:p>
          <w:p w:rsidR="00B82F59" w:rsidRPr="00B82F59" w:rsidRDefault="00B82F59" w:rsidP="00EA19AB">
            <w:pPr>
              <w:pStyle w:val="ListParagraph"/>
              <w:widowControl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Registrar cambios en los datos.</w:t>
            </w:r>
          </w:p>
        </w:tc>
      </w:tr>
      <w:tr w:rsidR="00947E52" w:rsidRPr="00947E52" w:rsidTr="00947E52">
        <w:trPr>
          <w:trHeight w:val="342"/>
          <w:jc w:val="right"/>
        </w:trPr>
        <w:tc>
          <w:tcPr>
            <w:tcW w:w="1809" w:type="dxa"/>
            <w:vAlign w:val="center"/>
          </w:tcPr>
          <w:p w:rsidR="00947E52" w:rsidRPr="00947E52" w:rsidRDefault="00947E52" w:rsidP="00947E52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alterno</w:t>
            </w:r>
          </w:p>
        </w:tc>
        <w:tc>
          <w:tcPr>
            <w:tcW w:w="7171" w:type="dxa"/>
          </w:tcPr>
          <w:p w:rsidR="00947E52" w:rsidRPr="00947E52" w:rsidRDefault="00B82F59" w:rsidP="00EA19A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El usuario no confirma los cambios por correo electrónico, deshace las modificaciones solicitadas.</w:t>
            </w:r>
          </w:p>
        </w:tc>
      </w:tr>
      <w:tr w:rsidR="00947E52" w:rsidRPr="00947E52" w:rsidTr="00947E52">
        <w:trPr>
          <w:trHeight w:val="342"/>
          <w:jc w:val="right"/>
        </w:trPr>
        <w:tc>
          <w:tcPr>
            <w:tcW w:w="1809" w:type="dxa"/>
            <w:vAlign w:val="center"/>
          </w:tcPr>
          <w:p w:rsidR="00947E52" w:rsidRPr="00947E52" w:rsidRDefault="00947E52" w:rsidP="00947E52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lastRenderedPageBreak/>
              <w:t>Resultado</w:t>
            </w:r>
          </w:p>
        </w:tc>
        <w:tc>
          <w:tcPr>
            <w:tcW w:w="7171" w:type="dxa"/>
          </w:tcPr>
          <w:p w:rsidR="00947E52" w:rsidRPr="00947E52" w:rsidRDefault="00E13B7A" w:rsidP="00947E5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Petición de pago realizada</w:t>
            </w:r>
          </w:p>
        </w:tc>
      </w:tr>
    </w:tbl>
    <w:p w:rsidR="00947E52" w:rsidRDefault="00947E52" w:rsidP="00BC7D3D">
      <w:pPr>
        <w:rPr>
          <w:rFonts w:ascii="Arial" w:hAnsi="Arial" w:cs="Arial"/>
        </w:rPr>
      </w:pPr>
    </w:p>
    <w:p w:rsidR="002A5E56" w:rsidRDefault="002A5E56" w:rsidP="00BC7D3D">
      <w:pPr>
        <w:rPr>
          <w:rFonts w:ascii="Arial" w:hAnsi="Arial" w:cs="Arial"/>
        </w:rPr>
      </w:pPr>
    </w:p>
    <w:p w:rsidR="004A2497" w:rsidRDefault="004A2497" w:rsidP="00BC7D3D">
      <w:pPr>
        <w:rPr>
          <w:rFonts w:ascii="Arial" w:hAnsi="Arial" w:cs="Arial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09"/>
        <w:gridCol w:w="7171"/>
      </w:tblGrid>
      <w:tr w:rsidR="002A5E56" w:rsidRPr="00947E52" w:rsidTr="00984EF5">
        <w:trPr>
          <w:trHeight w:val="342"/>
          <w:jc w:val="right"/>
        </w:trPr>
        <w:tc>
          <w:tcPr>
            <w:tcW w:w="1809" w:type="dxa"/>
            <w:shd w:val="clear" w:color="auto" w:fill="D6E3BC" w:themeFill="accent3" w:themeFillTint="66"/>
            <w:vAlign w:val="center"/>
          </w:tcPr>
          <w:p w:rsidR="002A5E56" w:rsidRPr="00947E52" w:rsidRDefault="002A5E56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Casos</w:t>
            </w:r>
          </w:p>
        </w:tc>
        <w:tc>
          <w:tcPr>
            <w:tcW w:w="7171" w:type="dxa"/>
            <w:shd w:val="clear" w:color="auto" w:fill="D6E3BC" w:themeFill="accent3" w:themeFillTint="66"/>
            <w:vAlign w:val="center"/>
          </w:tcPr>
          <w:p w:rsidR="002A5E56" w:rsidRPr="00947E52" w:rsidRDefault="002A5E56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Acción</w:t>
            </w:r>
          </w:p>
        </w:tc>
      </w:tr>
      <w:tr w:rsidR="002A5E56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2A5E56" w:rsidRPr="00947E52" w:rsidRDefault="002A5E56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 de uso</w:t>
            </w:r>
          </w:p>
        </w:tc>
        <w:tc>
          <w:tcPr>
            <w:tcW w:w="7171" w:type="dxa"/>
          </w:tcPr>
          <w:p w:rsidR="002A5E56" w:rsidRPr="00947E52" w:rsidRDefault="00664092" w:rsidP="00984E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Mostrar</w:t>
            </w:r>
          </w:p>
        </w:tc>
      </w:tr>
      <w:tr w:rsidR="002A5E56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2A5E56" w:rsidRPr="00947E52" w:rsidRDefault="002A5E56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7171" w:type="dxa"/>
          </w:tcPr>
          <w:p w:rsidR="002A5E56" w:rsidRPr="00947E52" w:rsidRDefault="00664092" w:rsidP="00984E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</w:t>
            </w:r>
          </w:p>
        </w:tc>
      </w:tr>
      <w:tr w:rsidR="002A5E56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2A5E56" w:rsidRPr="00947E52" w:rsidRDefault="002A5E56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7171" w:type="dxa"/>
          </w:tcPr>
          <w:p w:rsidR="002A5E56" w:rsidRPr="008E47EB" w:rsidRDefault="00664092" w:rsidP="006640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664092">
              <w:rPr>
                <w:rFonts w:ascii="Arial" w:hAnsi="Arial" w:cs="Arial"/>
                <w:sz w:val="20"/>
                <w:szCs w:val="20"/>
              </w:rPr>
              <w:t>ermite al usuario</w:t>
            </w:r>
            <w:r>
              <w:rPr>
                <w:rFonts w:ascii="Arial" w:hAnsi="Arial" w:cs="Arial"/>
                <w:sz w:val="20"/>
                <w:szCs w:val="20"/>
              </w:rPr>
              <w:t xml:space="preserve"> visualizar</w:t>
            </w:r>
            <w:r w:rsidRPr="00664092">
              <w:rPr>
                <w:rFonts w:ascii="Arial" w:hAnsi="Arial" w:cs="Arial"/>
                <w:sz w:val="20"/>
                <w:szCs w:val="20"/>
              </w:rPr>
              <w:t xml:space="preserve"> las diferentes ramas del deporte</w:t>
            </w:r>
          </w:p>
        </w:tc>
      </w:tr>
      <w:tr w:rsidR="002A5E56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2A5E56" w:rsidRPr="00947E52" w:rsidRDefault="002A5E56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Precondición</w:t>
            </w:r>
          </w:p>
        </w:tc>
        <w:tc>
          <w:tcPr>
            <w:tcW w:w="7171" w:type="dxa"/>
          </w:tcPr>
          <w:p w:rsidR="002A5E56" w:rsidRPr="00947E52" w:rsidRDefault="00664092" w:rsidP="006640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Deberá tener activada una cuenta con </w:t>
            </w:r>
            <w:proofErr w:type="spellStart"/>
            <w:r>
              <w:rPr>
                <w:rFonts w:ascii="Arial" w:hAnsi="Arial" w:cs="Arial"/>
                <w:sz w:val="20"/>
              </w:rPr>
              <w:t>SeGana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2A5E56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2A5E56" w:rsidRPr="00947E52" w:rsidRDefault="002A5E56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básico</w:t>
            </w:r>
          </w:p>
        </w:tc>
        <w:tc>
          <w:tcPr>
            <w:tcW w:w="7171" w:type="dxa"/>
          </w:tcPr>
          <w:p w:rsidR="002A5E56" w:rsidRPr="00947E52" w:rsidRDefault="00664092" w:rsidP="00EA19AB">
            <w:pPr>
              <w:pStyle w:val="ListParagraph"/>
              <w:widowControl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usuario realizar la opción mostrar</w:t>
            </w:r>
            <w:r w:rsidR="002A5E56" w:rsidRPr="00947E52">
              <w:rPr>
                <w:rFonts w:ascii="Arial" w:hAnsi="Arial" w:cs="Arial"/>
                <w:sz w:val="20"/>
              </w:rPr>
              <w:t>.</w:t>
            </w:r>
          </w:p>
          <w:p w:rsidR="002A5E56" w:rsidRDefault="00664092" w:rsidP="00EA19AB">
            <w:pPr>
              <w:pStyle w:val="ListParagraph"/>
              <w:widowControl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muestra lista de ramas del deporte</w:t>
            </w:r>
            <w:r w:rsidR="002A5E56" w:rsidRPr="00947E52">
              <w:rPr>
                <w:rFonts w:ascii="Arial" w:hAnsi="Arial" w:cs="Arial"/>
                <w:sz w:val="20"/>
              </w:rPr>
              <w:t>.</w:t>
            </w:r>
          </w:p>
          <w:p w:rsidR="00556CFD" w:rsidRPr="00947E52" w:rsidRDefault="00664092" w:rsidP="00EA19AB">
            <w:pPr>
              <w:pStyle w:val="ListParagraph"/>
              <w:widowControl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envía petición al deporte seleccionado</w:t>
            </w:r>
          </w:p>
        </w:tc>
      </w:tr>
      <w:tr w:rsidR="002A5E56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2A5E56" w:rsidRPr="00947E52" w:rsidRDefault="002A5E56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alterno</w:t>
            </w:r>
          </w:p>
        </w:tc>
        <w:tc>
          <w:tcPr>
            <w:tcW w:w="7171" w:type="dxa"/>
          </w:tcPr>
          <w:p w:rsidR="002A5E56" w:rsidRPr="00664092" w:rsidRDefault="00664092" w:rsidP="00EA19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registrado no está activado, mostrar mensaje</w:t>
            </w:r>
            <w:r w:rsidR="002A5E56" w:rsidRPr="00664092">
              <w:rPr>
                <w:rFonts w:ascii="Arial" w:hAnsi="Arial" w:cs="Arial"/>
              </w:rPr>
              <w:t xml:space="preserve">. </w:t>
            </w:r>
          </w:p>
          <w:p w:rsidR="002A5E56" w:rsidRPr="00947E52" w:rsidRDefault="002A5E56" w:rsidP="00984EF5">
            <w:pPr>
              <w:ind w:left="708"/>
              <w:rPr>
                <w:rFonts w:ascii="Arial" w:hAnsi="Arial" w:cs="Arial"/>
                <w:sz w:val="20"/>
              </w:rPr>
            </w:pPr>
          </w:p>
        </w:tc>
      </w:tr>
      <w:tr w:rsidR="002A5E56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2A5E56" w:rsidRPr="00947E52" w:rsidRDefault="002A5E56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Resultado</w:t>
            </w:r>
          </w:p>
        </w:tc>
        <w:tc>
          <w:tcPr>
            <w:tcW w:w="7171" w:type="dxa"/>
          </w:tcPr>
          <w:p w:rsidR="002A5E56" w:rsidRPr="00947E52" w:rsidRDefault="00664092" w:rsidP="00984E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Petición para visualizar el deporte </w:t>
            </w:r>
            <w:proofErr w:type="gramStart"/>
            <w:r>
              <w:rPr>
                <w:rFonts w:ascii="Arial" w:hAnsi="Arial" w:cs="Arial"/>
                <w:sz w:val="20"/>
              </w:rPr>
              <w:t>realizada</w:t>
            </w:r>
            <w:proofErr w:type="gramEnd"/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2A5E56" w:rsidRDefault="002A5E56" w:rsidP="00BC7D3D">
      <w:pPr>
        <w:rPr>
          <w:rFonts w:ascii="Arial" w:hAnsi="Arial" w:cs="Arial"/>
        </w:rPr>
      </w:pPr>
    </w:p>
    <w:p w:rsidR="004A2497" w:rsidRDefault="004A2497" w:rsidP="00BC7D3D">
      <w:pPr>
        <w:rPr>
          <w:rFonts w:ascii="Arial" w:hAnsi="Arial" w:cs="Arial"/>
        </w:rPr>
      </w:pPr>
    </w:p>
    <w:p w:rsidR="003B183B" w:rsidRDefault="003B183B" w:rsidP="00BC7D3D">
      <w:pPr>
        <w:rPr>
          <w:rFonts w:ascii="Arial" w:hAnsi="Arial" w:cs="Arial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09"/>
        <w:gridCol w:w="7171"/>
      </w:tblGrid>
      <w:tr w:rsidR="003B183B" w:rsidRPr="00947E52" w:rsidTr="00984EF5">
        <w:trPr>
          <w:trHeight w:val="342"/>
          <w:jc w:val="right"/>
        </w:trPr>
        <w:tc>
          <w:tcPr>
            <w:tcW w:w="1809" w:type="dxa"/>
            <w:shd w:val="clear" w:color="auto" w:fill="D6E3BC" w:themeFill="accent3" w:themeFillTint="66"/>
            <w:vAlign w:val="center"/>
          </w:tcPr>
          <w:p w:rsidR="003B183B" w:rsidRPr="00947E52" w:rsidRDefault="003B183B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Casos</w:t>
            </w:r>
          </w:p>
        </w:tc>
        <w:tc>
          <w:tcPr>
            <w:tcW w:w="7171" w:type="dxa"/>
            <w:shd w:val="clear" w:color="auto" w:fill="D6E3BC" w:themeFill="accent3" w:themeFillTint="66"/>
            <w:vAlign w:val="center"/>
          </w:tcPr>
          <w:p w:rsidR="003B183B" w:rsidRPr="00947E52" w:rsidRDefault="003B183B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Acción</w:t>
            </w:r>
          </w:p>
        </w:tc>
      </w:tr>
      <w:tr w:rsidR="003B183B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3B183B" w:rsidRPr="00947E52" w:rsidRDefault="003B183B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 de uso</w:t>
            </w:r>
          </w:p>
        </w:tc>
        <w:tc>
          <w:tcPr>
            <w:tcW w:w="7171" w:type="dxa"/>
          </w:tcPr>
          <w:p w:rsidR="003B183B" w:rsidRPr="00947E52" w:rsidRDefault="00664092" w:rsidP="003772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Futbol</w:t>
            </w:r>
          </w:p>
        </w:tc>
      </w:tr>
      <w:tr w:rsidR="003B183B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3B183B" w:rsidRPr="00947E52" w:rsidRDefault="003B183B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7171" w:type="dxa"/>
          </w:tcPr>
          <w:p w:rsidR="003B183B" w:rsidRPr="00947E52" w:rsidRDefault="007D5B3A" w:rsidP="00984E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</w:t>
            </w:r>
          </w:p>
        </w:tc>
      </w:tr>
      <w:tr w:rsidR="003B183B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3B183B" w:rsidRPr="00947E52" w:rsidRDefault="003B183B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7171" w:type="dxa"/>
          </w:tcPr>
          <w:p w:rsidR="003B183B" w:rsidRPr="008E47EB" w:rsidRDefault="007D5B3A" w:rsidP="00377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D5B3A">
              <w:rPr>
                <w:rFonts w:ascii="Arial" w:hAnsi="Arial" w:cs="Arial"/>
                <w:sz w:val="20"/>
                <w:szCs w:val="20"/>
              </w:rPr>
              <w:t>e mostraran los diferentes partidos de futbol respecto a la liga seleccionada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B183B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3B183B" w:rsidRPr="00947E52" w:rsidRDefault="003B183B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Precondición</w:t>
            </w:r>
          </w:p>
        </w:tc>
        <w:tc>
          <w:tcPr>
            <w:tcW w:w="7171" w:type="dxa"/>
          </w:tcPr>
          <w:p w:rsidR="003B183B" w:rsidRPr="00947E52" w:rsidRDefault="00FC4370" w:rsidP="00FC43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Petición realizada desde Mostrar, deberá tener activada una cuenta con </w:t>
            </w:r>
            <w:proofErr w:type="spellStart"/>
            <w:r>
              <w:rPr>
                <w:rFonts w:ascii="Arial" w:hAnsi="Arial" w:cs="Arial"/>
                <w:sz w:val="20"/>
              </w:rPr>
              <w:t>SeGana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3B183B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3B183B" w:rsidRPr="00947E52" w:rsidRDefault="003B183B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básico</w:t>
            </w:r>
          </w:p>
        </w:tc>
        <w:tc>
          <w:tcPr>
            <w:tcW w:w="7171" w:type="dxa"/>
          </w:tcPr>
          <w:p w:rsidR="003B183B" w:rsidRDefault="007D5B3A" w:rsidP="00EA19AB">
            <w:pPr>
              <w:pStyle w:val="ListParagraph"/>
              <w:widowControl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Seleccionar liga</w:t>
            </w:r>
            <w:r w:rsidR="003B183B" w:rsidRPr="00947E52">
              <w:rPr>
                <w:rFonts w:ascii="Arial" w:hAnsi="Arial" w:cs="Arial"/>
                <w:sz w:val="20"/>
              </w:rPr>
              <w:t>.</w:t>
            </w:r>
          </w:p>
          <w:p w:rsidR="00444C79" w:rsidRPr="00947E52" w:rsidRDefault="00444C79" w:rsidP="00EA19AB">
            <w:pPr>
              <w:pStyle w:val="ListParagraph"/>
              <w:widowControl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Ingresar </w:t>
            </w:r>
            <w:r w:rsidR="007D5B3A">
              <w:rPr>
                <w:rFonts w:ascii="Arial" w:hAnsi="Arial" w:cs="Arial"/>
                <w:sz w:val="20"/>
              </w:rPr>
              <w:t>fecha.</w:t>
            </w:r>
          </w:p>
          <w:p w:rsidR="003B183B" w:rsidRDefault="003B183B" w:rsidP="00EA19AB">
            <w:pPr>
              <w:pStyle w:val="ListParagraph"/>
              <w:widowControl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Ingresar </w:t>
            </w:r>
            <w:r w:rsidR="007D5B3A">
              <w:rPr>
                <w:rFonts w:ascii="Arial" w:hAnsi="Arial" w:cs="Arial"/>
                <w:sz w:val="20"/>
              </w:rPr>
              <w:t>hora.</w:t>
            </w:r>
          </w:p>
          <w:p w:rsidR="003B183B" w:rsidRPr="007D5B3A" w:rsidRDefault="003B183B" w:rsidP="00EA19AB">
            <w:pPr>
              <w:pStyle w:val="ListParagraph"/>
              <w:widowControl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Ingresar </w:t>
            </w:r>
            <w:r w:rsidR="007D5B3A">
              <w:rPr>
                <w:rFonts w:ascii="Arial" w:hAnsi="Arial" w:cs="Arial"/>
                <w:sz w:val="20"/>
                <w:lang w:val="es-ES"/>
              </w:rPr>
              <w:t>nombre equipo A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7D5B3A" w:rsidRPr="007D5B3A" w:rsidRDefault="007D5B3A" w:rsidP="00EA19AB">
            <w:pPr>
              <w:pStyle w:val="ListParagraph"/>
              <w:widowControl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Ingresar nombre equipo B.</w:t>
            </w:r>
          </w:p>
          <w:p w:rsidR="007D5B3A" w:rsidRPr="007D5B3A" w:rsidRDefault="007D5B3A" w:rsidP="00EA19AB">
            <w:pPr>
              <w:pStyle w:val="ListParagraph"/>
              <w:widowControl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Seleccionar opciones de resultados</w:t>
            </w:r>
          </w:p>
          <w:p w:rsidR="007D5B3A" w:rsidRPr="007D5B3A" w:rsidRDefault="007D5B3A" w:rsidP="00EA19AB">
            <w:pPr>
              <w:pStyle w:val="ListParagraph"/>
              <w:widowControl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Mostrar la cuota de la selección.</w:t>
            </w:r>
          </w:p>
          <w:p w:rsidR="00F417C3" w:rsidRPr="00947E52" w:rsidRDefault="007D5B3A" w:rsidP="00EA19AB">
            <w:pPr>
              <w:pStyle w:val="ListParagraph"/>
              <w:widowControl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Ingresar monto de la apuesta.</w:t>
            </w:r>
          </w:p>
          <w:p w:rsidR="003B183B" w:rsidRPr="00947E52" w:rsidRDefault="00F417C3" w:rsidP="00EA19AB">
            <w:pPr>
              <w:pStyle w:val="ListParagraph"/>
              <w:widowControl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Solicitud hacia Apostar.</w:t>
            </w:r>
          </w:p>
        </w:tc>
      </w:tr>
      <w:tr w:rsidR="003B183B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3B183B" w:rsidRPr="00947E52" w:rsidRDefault="003B183B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alterno</w:t>
            </w:r>
          </w:p>
        </w:tc>
        <w:tc>
          <w:tcPr>
            <w:tcW w:w="7171" w:type="dxa"/>
          </w:tcPr>
          <w:p w:rsidR="003B183B" w:rsidRPr="00947E52" w:rsidRDefault="003B183B" w:rsidP="00EA19A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DB6FD1">
              <w:rPr>
                <w:rFonts w:ascii="Arial" w:hAnsi="Arial" w:cs="Arial"/>
              </w:rPr>
              <w:t xml:space="preserve">El usuario </w:t>
            </w:r>
            <w:r w:rsidR="00F417C3">
              <w:rPr>
                <w:rFonts w:ascii="Arial" w:hAnsi="Arial" w:cs="Arial"/>
              </w:rPr>
              <w:t>no está de acuerdo con la cuotas y cancela re direccionar.</w:t>
            </w:r>
          </w:p>
        </w:tc>
      </w:tr>
      <w:tr w:rsidR="003B183B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3B183B" w:rsidRPr="00947E52" w:rsidRDefault="003B183B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Resultado</w:t>
            </w:r>
          </w:p>
        </w:tc>
        <w:tc>
          <w:tcPr>
            <w:tcW w:w="7171" w:type="dxa"/>
          </w:tcPr>
          <w:p w:rsidR="003B183B" w:rsidRPr="00947E52" w:rsidRDefault="00F417C3" w:rsidP="00F417C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Muestra la información seleccionada de partido.</w:t>
            </w:r>
          </w:p>
        </w:tc>
      </w:tr>
    </w:tbl>
    <w:p w:rsidR="003B183B" w:rsidRDefault="003B183B" w:rsidP="00BC7D3D">
      <w:pPr>
        <w:rPr>
          <w:rFonts w:ascii="Arial" w:hAnsi="Arial" w:cs="Arial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09"/>
        <w:gridCol w:w="7171"/>
      </w:tblGrid>
      <w:tr w:rsidR="00F417C3" w:rsidRPr="00947E52" w:rsidTr="00984EF5">
        <w:trPr>
          <w:trHeight w:val="342"/>
          <w:jc w:val="right"/>
        </w:trPr>
        <w:tc>
          <w:tcPr>
            <w:tcW w:w="1809" w:type="dxa"/>
            <w:shd w:val="clear" w:color="auto" w:fill="D6E3BC" w:themeFill="accent3" w:themeFillTint="66"/>
            <w:vAlign w:val="center"/>
          </w:tcPr>
          <w:p w:rsidR="00F417C3" w:rsidRPr="00947E52" w:rsidRDefault="00F417C3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Casos</w:t>
            </w:r>
          </w:p>
        </w:tc>
        <w:tc>
          <w:tcPr>
            <w:tcW w:w="7171" w:type="dxa"/>
            <w:shd w:val="clear" w:color="auto" w:fill="D6E3BC" w:themeFill="accent3" w:themeFillTint="66"/>
            <w:vAlign w:val="center"/>
          </w:tcPr>
          <w:p w:rsidR="00F417C3" w:rsidRPr="00947E52" w:rsidRDefault="00F417C3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Acción</w:t>
            </w:r>
          </w:p>
        </w:tc>
      </w:tr>
      <w:tr w:rsidR="00F417C3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F417C3" w:rsidRPr="00947E52" w:rsidRDefault="00F417C3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 de uso</w:t>
            </w:r>
          </w:p>
        </w:tc>
        <w:tc>
          <w:tcPr>
            <w:tcW w:w="7171" w:type="dxa"/>
          </w:tcPr>
          <w:p w:rsidR="00F417C3" w:rsidRPr="00947E52" w:rsidRDefault="00F417C3" w:rsidP="00984E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Tenis</w:t>
            </w:r>
          </w:p>
        </w:tc>
      </w:tr>
      <w:tr w:rsidR="00F417C3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F417C3" w:rsidRPr="00947E52" w:rsidRDefault="00F417C3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7171" w:type="dxa"/>
          </w:tcPr>
          <w:p w:rsidR="00F417C3" w:rsidRPr="00947E52" w:rsidRDefault="00F417C3" w:rsidP="00984E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</w:t>
            </w:r>
          </w:p>
        </w:tc>
      </w:tr>
      <w:tr w:rsidR="00F417C3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F417C3" w:rsidRPr="00947E52" w:rsidRDefault="00F417C3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7171" w:type="dxa"/>
          </w:tcPr>
          <w:p w:rsidR="00F417C3" w:rsidRPr="008E47EB" w:rsidRDefault="00F417C3" w:rsidP="00984E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D5B3A"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Pr="00F417C3">
              <w:rPr>
                <w:rFonts w:ascii="Arial" w:hAnsi="Arial" w:cs="Arial"/>
                <w:sz w:val="20"/>
                <w:szCs w:val="20"/>
              </w:rPr>
              <w:t>mostraran los diferentes encuentros de tenis del torneo disputado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417C3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F417C3" w:rsidRPr="00947E52" w:rsidRDefault="00F417C3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Precondición</w:t>
            </w:r>
          </w:p>
        </w:tc>
        <w:tc>
          <w:tcPr>
            <w:tcW w:w="7171" w:type="dxa"/>
          </w:tcPr>
          <w:p w:rsidR="00F417C3" w:rsidRPr="00947E52" w:rsidRDefault="00FC4370" w:rsidP="00984EF5">
            <w:pPr>
              <w:rPr>
                <w:rFonts w:ascii="Arial" w:hAnsi="Arial" w:cs="Arial"/>
                <w:sz w:val="20"/>
              </w:rPr>
            </w:pPr>
            <w:r w:rsidRPr="00FC4370">
              <w:rPr>
                <w:rFonts w:ascii="Arial" w:hAnsi="Arial" w:cs="Arial"/>
                <w:sz w:val="20"/>
              </w:rPr>
              <w:t xml:space="preserve">Petición realizada desde Mostrar, deberá tener activada una cuenta con </w:t>
            </w:r>
            <w:proofErr w:type="spellStart"/>
            <w:r w:rsidRPr="00FC4370">
              <w:rPr>
                <w:rFonts w:ascii="Arial" w:hAnsi="Arial" w:cs="Arial"/>
                <w:sz w:val="20"/>
              </w:rPr>
              <w:t>SeGana</w:t>
            </w:r>
            <w:proofErr w:type="spellEnd"/>
            <w:r w:rsidRPr="00FC4370">
              <w:rPr>
                <w:rFonts w:ascii="Arial" w:hAnsi="Arial" w:cs="Arial"/>
                <w:sz w:val="20"/>
              </w:rPr>
              <w:t>.</w:t>
            </w:r>
          </w:p>
        </w:tc>
      </w:tr>
      <w:tr w:rsidR="00F417C3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F417C3" w:rsidRPr="00947E52" w:rsidRDefault="00F417C3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básico</w:t>
            </w:r>
          </w:p>
        </w:tc>
        <w:tc>
          <w:tcPr>
            <w:tcW w:w="7171" w:type="dxa"/>
          </w:tcPr>
          <w:p w:rsidR="00F417C3" w:rsidRDefault="00F417C3" w:rsidP="00EA19AB">
            <w:pPr>
              <w:pStyle w:val="ListParagraph"/>
              <w:widowControl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Seleccionar liga</w:t>
            </w:r>
            <w:r w:rsidRPr="00947E52">
              <w:rPr>
                <w:rFonts w:ascii="Arial" w:hAnsi="Arial" w:cs="Arial"/>
                <w:sz w:val="20"/>
              </w:rPr>
              <w:t>.</w:t>
            </w:r>
          </w:p>
          <w:p w:rsidR="00F417C3" w:rsidRPr="00947E52" w:rsidRDefault="00F417C3" w:rsidP="00EA19AB">
            <w:pPr>
              <w:pStyle w:val="ListParagraph"/>
              <w:widowControl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Ingresar fecha.</w:t>
            </w:r>
          </w:p>
          <w:p w:rsidR="00F417C3" w:rsidRDefault="00F417C3" w:rsidP="00EA19AB">
            <w:pPr>
              <w:pStyle w:val="ListParagraph"/>
              <w:widowControl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Ingresar hora. </w:t>
            </w:r>
          </w:p>
          <w:p w:rsidR="00F417C3" w:rsidRPr="007D5B3A" w:rsidRDefault="00F417C3" w:rsidP="00EA19AB">
            <w:pPr>
              <w:pStyle w:val="ListParagraph"/>
              <w:widowControl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Ingresar </w:t>
            </w:r>
            <w:r>
              <w:rPr>
                <w:rFonts w:ascii="Arial" w:hAnsi="Arial" w:cs="Arial"/>
                <w:sz w:val="20"/>
                <w:lang w:val="es-ES"/>
              </w:rPr>
              <w:t>nombre equipo A.</w:t>
            </w:r>
          </w:p>
          <w:p w:rsidR="00F417C3" w:rsidRPr="007D5B3A" w:rsidRDefault="00F417C3" w:rsidP="00EA19AB">
            <w:pPr>
              <w:pStyle w:val="ListParagraph"/>
              <w:widowControl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Ingresar nombre equipo B.</w:t>
            </w:r>
          </w:p>
          <w:p w:rsidR="00F417C3" w:rsidRPr="007D5B3A" w:rsidRDefault="00F417C3" w:rsidP="00EA19AB">
            <w:pPr>
              <w:pStyle w:val="ListParagraph"/>
              <w:widowControl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Seleccionar opciones de resultados</w:t>
            </w:r>
          </w:p>
          <w:p w:rsidR="00F417C3" w:rsidRPr="007D5B3A" w:rsidRDefault="00F417C3" w:rsidP="00EA19AB">
            <w:pPr>
              <w:pStyle w:val="ListParagraph"/>
              <w:widowControl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Mostrar la cuota de la selección.</w:t>
            </w:r>
          </w:p>
          <w:p w:rsidR="00F417C3" w:rsidRPr="00947E52" w:rsidRDefault="00F417C3" w:rsidP="00EA19AB">
            <w:pPr>
              <w:pStyle w:val="ListParagraph"/>
              <w:widowControl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Ingresar monto de la apuesta.</w:t>
            </w:r>
          </w:p>
          <w:p w:rsidR="00F417C3" w:rsidRPr="00947E52" w:rsidRDefault="00F417C3" w:rsidP="00EA19AB">
            <w:pPr>
              <w:pStyle w:val="ListParagraph"/>
              <w:widowControl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Solicitud hacia Apostar.</w:t>
            </w:r>
          </w:p>
        </w:tc>
      </w:tr>
      <w:tr w:rsidR="00F417C3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F417C3" w:rsidRPr="00947E52" w:rsidRDefault="00F417C3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lastRenderedPageBreak/>
              <w:t>Flujo alterno</w:t>
            </w:r>
          </w:p>
        </w:tc>
        <w:tc>
          <w:tcPr>
            <w:tcW w:w="7171" w:type="dxa"/>
          </w:tcPr>
          <w:p w:rsidR="00F417C3" w:rsidRPr="00947E52" w:rsidRDefault="00F417C3" w:rsidP="00EA19A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DB6FD1">
              <w:rPr>
                <w:rFonts w:ascii="Arial" w:hAnsi="Arial" w:cs="Arial"/>
              </w:rPr>
              <w:t xml:space="preserve">El usuario </w:t>
            </w:r>
            <w:r>
              <w:rPr>
                <w:rFonts w:ascii="Arial" w:hAnsi="Arial" w:cs="Arial"/>
              </w:rPr>
              <w:t>no está de acuerdo con la cuotas y cancela re direccionar.</w:t>
            </w:r>
          </w:p>
        </w:tc>
      </w:tr>
      <w:tr w:rsidR="00F417C3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F417C3" w:rsidRPr="00947E52" w:rsidRDefault="00F417C3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Resultado</w:t>
            </w:r>
          </w:p>
        </w:tc>
        <w:tc>
          <w:tcPr>
            <w:tcW w:w="7171" w:type="dxa"/>
          </w:tcPr>
          <w:p w:rsidR="00F417C3" w:rsidRPr="00947E52" w:rsidRDefault="00F417C3" w:rsidP="00F417C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Muestra la información seleccionada </w:t>
            </w:r>
            <w:proofErr w:type="gramStart"/>
            <w:r>
              <w:rPr>
                <w:rFonts w:ascii="Arial" w:hAnsi="Arial" w:cs="Arial"/>
                <w:sz w:val="20"/>
              </w:rPr>
              <w:t xml:space="preserve">del </w:t>
            </w:r>
            <w:r w:rsidRPr="00F417C3">
              <w:rPr>
                <w:rFonts w:ascii="Arial" w:hAnsi="Arial" w:cs="Arial"/>
                <w:sz w:val="20"/>
                <w:szCs w:val="20"/>
              </w:rPr>
              <w:t>encuentros</w:t>
            </w:r>
            <w:proofErr w:type="gramEnd"/>
            <w:r w:rsidRPr="00F417C3">
              <w:rPr>
                <w:rFonts w:ascii="Arial" w:hAnsi="Arial" w:cs="Arial"/>
                <w:sz w:val="20"/>
                <w:szCs w:val="20"/>
              </w:rPr>
              <w:t xml:space="preserve"> de tenis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4A2497" w:rsidRDefault="004A2497" w:rsidP="00BC7D3D">
      <w:pPr>
        <w:rPr>
          <w:rFonts w:ascii="Arial" w:hAnsi="Arial" w:cs="Arial"/>
        </w:rPr>
      </w:pPr>
    </w:p>
    <w:p w:rsidR="004A2497" w:rsidRDefault="004A2497" w:rsidP="00BC7D3D">
      <w:pPr>
        <w:rPr>
          <w:rFonts w:ascii="Arial" w:hAnsi="Arial" w:cs="Arial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09"/>
        <w:gridCol w:w="7171"/>
      </w:tblGrid>
      <w:tr w:rsidR="00FC4370" w:rsidRPr="00947E52" w:rsidTr="00984EF5">
        <w:trPr>
          <w:trHeight w:val="342"/>
          <w:jc w:val="right"/>
        </w:trPr>
        <w:tc>
          <w:tcPr>
            <w:tcW w:w="1809" w:type="dxa"/>
            <w:shd w:val="clear" w:color="auto" w:fill="D6E3BC" w:themeFill="accent3" w:themeFillTint="66"/>
            <w:vAlign w:val="center"/>
          </w:tcPr>
          <w:p w:rsidR="00FC4370" w:rsidRPr="00947E52" w:rsidRDefault="00FC4370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Casos</w:t>
            </w:r>
          </w:p>
        </w:tc>
        <w:tc>
          <w:tcPr>
            <w:tcW w:w="7171" w:type="dxa"/>
            <w:shd w:val="clear" w:color="auto" w:fill="D6E3BC" w:themeFill="accent3" w:themeFillTint="66"/>
            <w:vAlign w:val="center"/>
          </w:tcPr>
          <w:p w:rsidR="00FC4370" w:rsidRPr="00947E52" w:rsidRDefault="00FC4370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Acción</w:t>
            </w:r>
          </w:p>
        </w:tc>
      </w:tr>
      <w:tr w:rsidR="00FC4370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FC4370" w:rsidRPr="00947E52" w:rsidRDefault="00FC4370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 de uso</w:t>
            </w:r>
          </w:p>
        </w:tc>
        <w:tc>
          <w:tcPr>
            <w:tcW w:w="7171" w:type="dxa"/>
          </w:tcPr>
          <w:p w:rsidR="00FC4370" w:rsidRPr="00947E52" w:rsidRDefault="00FC4370" w:rsidP="00984E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Baloncesto</w:t>
            </w:r>
          </w:p>
        </w:tc>
      </w:tr>
      <w:tr w:rsidR="00FC4370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FC4370" w:rsidRPr="00947E52" w:rsidRDefault="00FC4370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7171" w:type="dxa"/>
          </w:tcPr>
          <w:p w:rsidR="00FC4370" w:rsidRPr="00947E52" w:rsidRDefault="00FC4370" w:rsidP="00984E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</w:t>
            </w:r>
          </w:p>
        </w:tc>
      </w:tr>
      <w:tr w:rsidR="00FC4370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FC4370" w:rsidRPr="00947E52" w:rsidRDefault="00FC4370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7171" w:type="dxa"/>
          </w:tcPr>
          <w:p w:rsidR="00FC4370" w:rsidRPr="008E47EB" w:rsidRDefault="00FC4370" w:rsidP="00984E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FC4370">
              <w:rPr>
                <w:rFonts w:ascii="Arial" w:hAnsi="Arial" w:cs="Arial"/>
                <w:sz w:val="20"/>
                <w:szCs w:val="20"/>
              </w:rPr>
              <w:t>ostraran los diferentes encuentros de baloncesto respecto a la competición seleccionada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C4370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FC4370" w:rsidRPr="00947E52" w:rsidRDefault="00FC4370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Precondición</w:t>
            </w:r>
          </w:p>
        </w:tc>
        <w:tc>
          <w:tcPr>
            <w:tcW w:w="7171" w:type="dxa"/>
          </w:tcPr>
          <w:p w:rsidR="00FC4370" w:rsidRPr="00947E52" w:rsidRDefault="00FC4370" w:rsidP="00984EF5">
            <w:pPr>
              <w:rPr>
                <w:rFonts w:ascii="Arial" w:hAnsi="Arial" w:cs="Arial"/>
                <w:sz w:val="20"/>
              </w:rPr>
            </w:pPr>
            <w:r w:rsidRPr="00FC4370">
              <w:rPr>
                <w:rFonts w:ascii="Arial" w:hAnsi="Arial" w:cs="Arial"/>
                <w:sz w:val="20"/>
              </w:rPr>
              <w:t xml:space="preserve">Petición realizada desde Mostrar, deberá tener activada una cuenta con </w:t>
            </w:r>
            <w:proofErr w:type="spellStart"/>
            <w:r w:rsidRPr="00FC4370">
              <w:rPr>
                <w:rFonts w:ascii="Arial" w:hAnsi="Arial" w:cs="Arial"/>
                <w:sz w:val="20"/>
              </w:rPr>
              <w:t>SeGana</w:t>
            </w:r>
            <w:proofErr w:type="spellEnd"/>
            <w:r w:rsidRPr="00FC4370">
              <w:rPr>
                <w:rFonts w:ascii="Arial" w:hAnsi="Arial" w:cs="Arial"/>
                <w:sz w:val="20"/>
              </w:rPr>
              <w:t>.</w:t>
            </w:r>
          </w:p>
        </w:tc>
      </w:tr>
      <w:tr w:rsidR="00FC4370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FC4370" w:rsidRPr="00947E52" w:rsidRDefault="00FC4370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básico</w:t>
            </w:r>
          </w:p>
        </w:tc>
        <w:tc>
          <w:tcPr>
            <w:tcW w:w="7171" w:type="dxa"/>
          </w:tcPr>
          <w:p w:rsidR="00FC4370" w:rsidRDefault="00FC4370" w:rsidP="00EA19AB">
            <w:pPr>
              <w:pStyle w:val="ListParagraph"/>
              <w:widowControl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Seleccionar </w:t>
            </w:r>
            <w:r w:rsidR="00984EF5">
              <w:rPr>
                <w:rFonts w:ascii="Arial" w:hAnsi="Arial" w:cs="Arial"/>
                <w:sz w:val="20"/>
              </w:rPr>
              <w:t>competición</w:t>
            </w:r>
            <w:r w:rsidRPr="00947E52">
              <w:rPr>
                <w:rFonts w:ascii="Arial" w:hAnsi="Arial" w:cs="Arial"/>
                <w:sz w:val="20"/>
              </w:rPr>
              <w:t>.</w:t>
            </w:r>
          </w:p>
          <w:p w:rsidR="00FC4370" w:rsidRPr="00947E52" w:rsidRDefault="00FC4370" w:rsidP="00EA19AB">
            <w:pPr>
              <w:pStyle w:val="ListParagraph"/>
              <w:widowControl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Ingresar fecha.</w:t>
            </w:r>
          </w:p>
          <w:p w:rsidR="00FC4370" w:rsidRDefault="00FC4370" w:rsidP="00EA19AB">
            <w:pPr>
              <w:pStyle w:val="ListParagraph"/>
              <w:widowControl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Ingresar hora. </w:t>
            </w:r>
          </w:p>
          <w:p w:rsidR="00FC4370" w:rsidRPr="007D5B3A" w:rsidRDefault="00FC4370" w:rsidP="00EA19AB">
            <w:pPr>
              <w:pStyle w:val="ListParagraph"/>
              <w:widowControl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Ingresar </w:t>
            </w:r>
            <w:r>
              <w:rPr>
                <w:rFonts w:ascii="Arial" w:hAnsi="Arial" w:cs="Arial"/>
                <w:sz w:val="20"/>
                <w:lang w:val="es-ES"/>
              </w:rPr>
              <w:t>nombre equipo A.</w:t>
            </w:r>
          </w:p>
          <w:p w:rsidR="00FC4370" w:rsidRPr="007D5B3A" w:rsidRDefault="00FC4370" w:rsidP="00EA19AB">
            <w:pPr>
              <w:pStyle w:val="ListParagraph"/>
              <w:widowControl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Ingresar nombre equipo B.</w:t>
            </w:r>
          </w:p>
          <w:p w:rsidR="00FC4370" w:rsidRPr="007D5B3A" w:rsidRDefault="00FC4370" w:rsidP="00EA19AB">
            <w:pPr>
              <w:pStyle w:val="ListParagraph"/>
              <w:widowControl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Seleccionar opciones de resultados</w:t>
            </w:r>
          </w:p>
          <w:p w:rsidR="00FC4370" w:rsidRPr="007D5B3A" w:rsidRDefault="00FC4370" w:rsidP="00EA19AB">
            <w:pPr>
              <w:pStyle w:val="ListParagraph"/>
              <w:widowControl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Mostrar la cuota de la selección.</w:t>
            </w:r>
          </w:p>
          <w:p w:rsidR="00FC4370" w:rsidRPr="00947E52" w:rsidRDefault="00FC4370" w:rsidP="00EA19AB">
            <w:pPr>
              <w:pStyle w:val="ListParagraph"/>
              <w:widowControl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Ingresar monto de la apuesta.</w:t>
            </w:r>
          </w:p>
          <w:p w:rsidR="00FC4370" w:rsidRPr="00947E52" w:rsidRDefault="00FC4370" w:rsidP="00EA19AB">
            <w:pPr>
              <w:pStyle w:val="ListParagraph"/>
              <w:widowControl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Solicitud hacia Apostar.</w:t>
            </w:r>
          </w:p>
        </w:tc>
      </w:tr>
      <w:tr w:rsidR="00FC4370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FC4370" w:rsidRPr="00947E52" w:rsidRDefault="00FC4370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alterno</w:t>
            </w:r>
          </w:p>
        </w:tc>
        <w:tc>
          <w:tcPr>
            <w:tcW w:w="7171" w:type="dxa"/>
          </w:tcPr>
          <w:p w:rsidR="00FC4370" w:rsidRPr="00947E52" w:rsidRDefault="00FC4370" w:rsidP="00EA19A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</w:rPr>
            </w:pPr>
            <w:r w:rsidRPr="00DB6FD1">
              <w:rPr>
                <w:rFonts w:ascii="Arial" w:hAnsi="Arial" w:cs="Arial"/>
              </w:rPr>
              <w:t xml:space="preserve">El usuario </w:t>
            </w:r>
            <w:r>
              <w:rPr>
                <w:rFonts w:ascii="Arial" w:hAnsi="Arial" w:cs="Arial"/>
              </w:rPr>
              <w:t>no está de acuerdo con la cuotas y cancela re direccionar.</w:t>
            </w:r>
          </w:p>
        </w:tc>
      </w:tr>
      <w:tr w:rsidR="00FC4370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FC4370" w:rsidRPr="00947E52" w:rsidRDefault="00FC4370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Resultado</w:t>
            </w:r>
          </w:p>
        </w:tc>
        <w:tc>
          <w:tcPr>
            <w:tcW w:w="7171" w:type="dxa"/>
          </w:tcPr>
          <w:p w:rsidR="00FC4370" w:rsidRPr="00947E52" w:rsidRDefault="00FC4370" w:rsidP="00FC43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Muestra la información seleccionada del encuentro de baloncesto.</w:t>
            </w:r>
          </w:p>
        </w:tc>
      </w:tr>
    </w:tbl>
    <w:p w:rsidR="00FC4370" w:rsidRDefault="00FC4370" w:rsidP="00BC7D3D">
      <w:pPr>
        <w:rPr>
          <w:rFonts w:ascii="Arial" w:hAnsi="Arial" w:cs="Arial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09"/>
        <w:gridCol w:w="7171"/>
      </w:tblGrid>
      <w:tr w:rsidR="00984EF5" w:rsidRPr="00947E52" w:rsidTr="00984EF5">
        <w:trPr>
          <w:trHeight w:val="342"/>
          <w:jc w:val="right"/>
        </w:trPr>
        <w:tc>
          <w:tcPr>
            <w:tcW w:w="1809" w:type="dxa"/>
            <w:shd w:val="clear" w:color="auto" w:fill="D6E3BC" w:themeFill="accent3" w:themeFillTint="66"/>
            <w:vAlign w:val="center"/>
          </w:tcPr>
          <w:p w:rsidR="00984EF5" w:rsidRPr="00947E52" w:rsidRDefault="00984EF5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Casos</w:t>
            </w:r>
          </w:p>
        </w:tc>
        <w:tc>
          <w:tcPr>
            <w:tcW w:w="7171" w:type="dxa"/>
            <w:shd w:val="clear" w:color="auto" w:fill="D6E3BC" w:themeFill="accent3" w:themeFillTint="66"/>
            <w:vAlign w:val="center"/>
          </w:tcPr>
          <w:p w:rsidR="00984EF5" w:rsidRPr="00947E52" w:rsidRDefault="00984EF5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Acción</w:t>
            </w:r>
          </w:p>
        </w:tc>
      </w:tr>
      <w:tr w:rsidR="00984EF5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984EF5" w:rsidRPr="00947E52" w:rsidRDefault="00984EF5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 de uso</w:t>
            </w:r>
          </w:p>
        </w:tc>
        <w:tc>
          <w:tcPr>
            <w:tcW w:w="7171" w:type="dxa"/>
          </w:tcPr>
          <w:p w:rsidR="00984EF5" w:rsidRPr="00947E52" w:rsidRDefault="00984EF5" w:rsidP="00984E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Voleibol</w:t>
            </w:r>
          </w:p>
        </w:tc>
      </w:tr>
      <w:tr w:rsidR="00984EF5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984EF5" w:rsidRPr="00947E52" w:rsidRDefault="00984EF5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7171" w:type="dxa"/>
          </w:tcPr>
          <w:p w:rsidR="00984EF5" w:rsidRPr="00947E52" w:rsidRDefault="00984EF5" w:rsidP="00984E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</w:t>
            </w:r>
          </w:p>
        </w:tc>
      </w:tr>
      <w:tr w:rsidR="00984EF5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984EF5" w:rsidRPr="00947E52" w:rsidRDefault="00984EF5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7171" w:type="dxa"/>
          </w:tcPr>
          <w:p w:rsidR="00984EF5" w:rsidRPr="008E47EB" w:rsidRDefault="00984EF5" w:rsidP="00984E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984EF5">
              <w:rPr>
                <w:rFonts w:ascii="Arial" w:hAnsi="Arial" w:cs="Arial"/>
                <w:sz w:val="20"/>
                <w:szCs w:val="20"/>
              </w:rPr>
              <w:t>e mostraran los diferentes encuentros de voleibol respecto a la competición seleccionada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84EF5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984EF5" w:rsidRPr="00947E52" w:rsidRDefault="00984EF5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Precondición</w:t>
            </w:r>
          </w:p>
        </w:tc>
        <w:tc>
          <w:tcPr>
            <w:tcW w:w="7171" w:type="dxa"/>
          </w:tcPr>
          <w:p w:rsidR="00984EF5" w:rsidRPr="00947E52" w:rsidRDefault="00984EF5" w:rsidP="00984EF5">
            <w:pPr>
              <w:rPr>
                <w:rFonts w:ascii="Arial" w:hAnsi="Arial" w:cs="Arial"/>
                <w:sz w:val="20"/>
              </w:rPr>
            </w:pPr>
            <w:r w:rsidRPr="00FC4370">
              <w:rPr>
                <w:rFonts w:ascii="Arial" w:hAnsi="Arial" w:cs="Arial"/>
                <w:sz w:val="20"/>
              </w:rPr>
              <w:t xml:space="preserve">Petición realizada desde Mostrar, deberá tener activada una cuenta con </w:t>
            </w:r>
            <w:proofErr w:type="spellStart"/>
            <w:r w:rsidRPr="00FC4370">
              <w:rPr>
                <w:rFonts w:ascii="Arial" w:hAnsi="Arial" w:cs="Arial"/>
                <w:sz w:val="20"/>
              </w:rPr>
              <w:t>SeGana</w:t>
            </w:r>
            <w:proofErr w:type="spellEnd"/>
            <w:r w:rsidRPr="00FC4370">
              <w:rPr>
                <w:rFonts w:ascii="Arial" w:hAnsi="Arial" w:cs="Arial"/>
                <w:sz w:val="20"/>
              </w:rPr>
              <w:t>.</w:t>
            </w:r>
          </w:p>
        </w:tc>
      </w:tr>
      <w:tr w:rsidR="00984EF5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984EF5" w:rsidRPr="00947E52" w:rsidRDefault="00984EF5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básico</w:t>
            </w:r>
          </w:p>
        </w:tc>
        <w:tc>
          <w:tcPr>
            <w:tcW w:w="7171" w:type="dxa"/>
          </w:tcPr>
          <w:p w:rsidR="00984EF5" w:rsidRDefault="00984EF5" w:rsidP="00EA19AB">
            <w:pPr>
              <w:pStyle w:val="ListParagraph"/>
              <w:widowControl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Seleccionar </w:t>
            </w:r>
            <w:r w:rsidR="00B1106B">
              <w:rPr>
                <w:rFonts w:ascii="Arial" w:hAnsi="Arial" w:cs="Arial"/>
                <w:sz w:val="20"/>
              </w:rPr>
              <w:t>competición de voleibol</w:t>
            </w:r>
            <w:r w:rsidRPr="00947E52">
              <w:rPr>
                <w:rFonts w:ascii="Arial" w:hAnsi="Arial" w:cs="Arial"/>
                <w:sz w:val="20"/>
              </w:rPr>
              <w:t>.</w:t>
            </w:r>
          </w:p>
          <w:p w:rsidR="00984EF5" w:rsidRPr="00947E52" w:rsidRDefault="00984EF5" w:rsidP="00EA19AB">
            <w:pPr>
              <w:pStyle w:val="ListParagraph"/>
              <w:widowControl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Ingresar fecha.</w:t>
            </w:r>
          </w:p>
          <w:p w:rsidR="00984EF5" w:rsidRDefault="00984EF5" w:rsidP="00EA19AB">
            <w:pPr>
              <w:pStyle w:val="ListParagraph"/>
              <w:widowControl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Ingresar hora. </w:t>
            </w:r>
          </w:p>
          <w:p w:rsidR="00984EF5" w:rsidRPr="007D5B3A" w:rsidRDefault="00984EF5" w:rsidP="00EA19AB">
            <w:pPr>
              <w:pStyle w:val="ListParagraph"/>
              <w:widowControl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Ingresar </w:t>
            </w:r>
            <w:r>
              <w:rPr>
                <w:rFonts w:ascii="Arial" w:hAnsi="Arial" w:cs="Arial"/>
                <w:sz w:val="20"/>
                <w:lang w:val="es-ES"/>
              </w:rPr>
              <w:t>nombre equipo A.</w:t>
            </w:r>
          </w:p>
          <w:p w:rsidR="00984EF5" w:rsidRPr="007D5B3A" w:rsidRDefault="00984EF5" w:rsidP="00EA19AB">
            <w:pPr>
              <w:pStyle w:val="ListParagraph"/>
              <w:widowControl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Ingresar nombre equipo B.</w:t>
            </w:r>
          </w:p>
          <w:p w:rsidR="00984EF5" w:rsidRPr="007D5B3A" w:rsidRDefault="00984EF5" w:rsidP="00EA19AB">
            <w:pPr>
              <w:pStyle w:val="ListParagraph"/>
              <w:widowControl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Seleccionar opciones de resultados</w:t>
            </w:r>
          </w:p>
          <w:p w:rsidR="00984EF5" w:rsidRPr="007D5B3A" w:rsidRDefault="00984EF5" w:rsidP="00EA19AB">
            <w:pPr>
              <w:pStyle w:val="ListParagraph"/>
              <w:widowControl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Mostrar la cuota de la selección.</w:t>
            </w:r>
          </w:p>
          <w:p w:rsidR="00984EF5" w:rsidRPr="00947E52" w:rsidRDefault="00984EF5" w:rsidP="00EA19AB">
            <w:pPr>
              <w:pStyle w:val="ListParagraph"/>
              <w:widowControl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>Ingresar monto de la apuesta.</w:t>
            </w:r>
          </w:p>
          <w:p w:rsidR="00984EF5" w:rsidRPr="00947E52" w:rsidRDefault="00984EF5" w:rsidP="00EA19AB">
            <w:pPr>
              <w:pStyle w:val="ListParagraph"/>
              <w:widowControl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Solicitud hacia Apostar.</w:t>
            </w:r>
          </w:p>
        </w:tc>
      </w:tr>
      <w:tr w:rsidR="00984EF5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984EF5" w:rsidRPr="00947E52" w:rsidRDefault="00984EF5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lastRenderedPageBreak/>
              <w:t>Flujo alterno</w:t>
            </w:r>
          </w:p>
        </w:tc>
        <w:tc>
          <w:tcPr>
            <w:tcW w:w="7171" w:type="dxa"/>
          </w:tcPr>
          <w:p w:rsidR="00984EF5" w:rsidRPr="00947E52" w:rsidRDefault="00984EF5" w:rsidP="00EA19A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</w:rPr>
            </w:pPr>
            <w:r w:rsidRPr="00DB6FD1">
              <w:rPr>
                <w:rFonts w:ascii="Arial" w:hAnsi="Arial" w:cs="Arial"/>
              </w:rPr>
              <w:t xml:space="preserve">El usuario </w:t>
            </w:r>
            <w:r>
              <w:rPr>
                <w:rFonts w:ascii="Arial" w:hAnsi="Arial" w:cs="Arial"/>
              </w:rPr>
              <w:t>no está de acuerdo con la cuotas y cancela re direccionar.</w:t>
            </w:r>
          </w:p>
        </w:tc>
      </w:tr>
      <w:tr w:rsidR="00984EF5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984EF5" w:rsidRPr="00947E52" w:rsidRDefault="00984EF5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Resultado</w:t>
            </w:r>
          </w:p>
        </w:tc>
        <w:tc>
          <w:tcPr>
            <w:tcW w:w="7171" w:type="dxa"/>
          </w:tcPr>
          <w:p w:rsidR="00984EF5" w:rsidRPr="00947E52" w:rsidRDefault="00984EF5" w:rsidP="00B110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Muestra la información seleccionada del encuentro de </w:t>
            </w:r>
            <w:r w:rsidR="00B1106B">
              <w:rPr>
                <w:rFonts w:ascii="Arial" w:hAnsi="Arial" w:cs="Arial"/>
                <w:sz w:val="20"/>
              </w:rPr>
              <w:t>Voleibol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FC4370" w:rsidRDefault="00FC4370" w:rsidP="00BC7D3D">
      <w:pPr>
        <w:rPr>
          <w:rFonts w:ascii="Arial" w:hAnsi="Arial" w:cs="Arial"/>
        </w:rPr>
      </w:pPr>
    </w:p>
    <w:p w:rsidR="00FC4370" w:rsidRDefault="00FC4370" w:rsidP="00BC7D3D">
      <w:pPr>
        <w:rPr>
          <w:rFonts w:ascii="Arial" w:hAnsi="Arial" w:cs="Arial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09"/>
        <w:gridCol w:w="7171"/>
      </w:tblGrid>
      <w:tr w:rsidR="00B95E65" w:rsidRPr="00947E52" w:rsidTr="00984EF5">
        <w:trPr>
          <w:trHeight w:val="342"/>
          <w:jc w:val="right"/>
        </w:trPr>
        <w:tc>
          <w:tcPr>
            <w:tcW w:w="1809" w:type="dxa"/>
            <w:shd w:val="clear" w:color="auto" w:fill="D6E3BC" w:themeFill="accent3" w:themeFillTint="66"/>
            <w:vAlign w:val="center"/>
          </w:tcPr>
          <w:p w:rsidR="00B95E65" w:rsidRPr="00947E52" w:rsidRDefault="00B95E65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Casos</w:t>
            </w:r>
          </w:p>
        </w:tc>
        <w:tc>
          <w:tcPr>
            <w:tcW w:w="7171" w:type="dxa"/>
            <w:shd w:val="clear" w:color="auto" w:fill="D6E3BC" w:themeFill="accent3" w:themeFillTint="66"/>
            <w:vAlign w:val="center"/>
          </w:tcPr>
          <w:p w:rsidR="00B95E65" w:rsidRPr="00947E52" w:rsidRDefault="00B95E65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Acción</w:t>
            </w:r>
          </w:p>
        </w:tc>
      </w:tr>
      <w:tr w:rsidR="00B95E65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B95E65" w:rsidRPr="00947E52" w:rsidRDefault="00B95E65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 de uso</w:t>
            </w:r>
          </w:p>
        </w:tc>
        <w:tc>
          <w:tcPr>
            <w:tcW w:w="7171" w:type="dxa"/>
          </w:tcPr>
          <w:p w:rsidR="00B95E65" w:rsidRPr="00947E52" w:rsidRDefault="00384611" w:rsidP="00984E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Apostar</w:t>
            </w:r>
          </w:p>
        </w:tc>
      </w:tr>
      <w:tr w:rsidR="00B95E65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B95E65" w:rsidRPr="00947E52" w:rsidRDefault="00B95E65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7171" w:type="dxa"/>
          </w:tcPr>
          <w:p w:rsidR="00B95E65" w:rsidRPr="00947E52" w:rsidRDefault="00384611" w:rsidP="00984E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</w:t>
            </w:r>
          </w:p>
        </w:tc>
      </w:tr>
      <w:tr w:rsidR="00B95E65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B95E65" w:rsidRPr="00947E52" w:rsidRDefault="00B95E65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7171" w:type="dxa"/>
          </w:tcPr>
          <w:p w:rsidR="00B95E65" w:rsidRPr="008E47EB" w:rsidRDefault="009C1177" w:rsidP="00B95E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9C1177">
              <w:rPr>
                <w:rFonts w:ascii="Arial" w:hAnsi="Arial" w:cs="Arial"/>
                <w:sz w:val="20"/>
                <w:szCs w:val="20"/>
              </w:rPr>
              <w:t>ermite al usuario realizar apuestas en las diferentes ramas del deporte como lo es Futbol, Tenis, Baloncesto, Formula 1, etc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95E65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B95E65" w:rsidRPr="00947E52" w:rsidRDefault="00B95E65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Precondición</w:t>
            </w:r>
          </w:p>
        </w:tc>
        <w:tc>
          <w:tcPr>
            <w:tcW w:w="7171" w:type="dxa"/>
          </w:tcPr>
          <w:p w:rsidR="00B95E65" w:rsidRPr="00947E52" w:rsidRDefault="009C1177" w:rsidP="00B95E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llenó la información sobre el juego y hay una solicitud hacia apostar.</w:t>
            </w:r>
          </w:p>
        </w:tc>
      </w:tr>
      <w:tr w:rsidR="00B95E65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B95E65" w:rsidRPr="00947E52" w:rsidRDefault="00B95E65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básico</w:t>
            </w:r>
          </w:p>
        </w:tc>
        <w:tc>
          <w:tcPr>
            <w:tcW w:w="7171" w:type="dxa"/>
          </w:tcPr>
          <w:p w:rsidR="00B95E65" w:rsidRDefault="00266331" w:rsidP="00EA19AB">
            <w:pPr>
              <w:pStyle w:val="ListParagraph"/>
              <w:widowControl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usuario ingresa a la sección de apostar</w:t>
            </w:r>
            <w:r w:rsidR="00B95E65" w:rsidRPr="00947E52">
              <w:rPr>
                <w:rFonts w:ascii="Arial" w:hAnsi="Arial" w:cs="Arial"/>
                <w:sz w:val="20"/>
              </w:rPr>
              <w:t>.</w:t>
            </w:r>
          </w:p>
          <w:p w:rsidR="00B95E65" w:rsidRPr="00947E52" w:rsidRDefault="00266331" w:rsidP="00EA19AB">
            <w:pPr>
              <w:pStyle w:val="ListParagraph"/>
              <w:widowControl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Confirmar.</w:t>
            </w:r>
          </w:p>
          <w:p w:rsidR="00266331" w:rsidRDefault="00266331" w:rsidP="00EA19AB">
            <w:pPr>
              <w:pStyle w:val="ListParagraph"/>
              <w:widowControl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Selecciona tipo de apuesta</w:t>
            </w:r>
            <w:r w:rsidR="00B95E65" w:rsidRPr="00947E52">
              <w:rPr>
                <w:rFonts w:ascii="Arial" w:hAnsi="Arial" w:cs="Arial"/>
                <w:sz w:val="20"/>
              </w:rPr>
              <w:t>.</w:t>
            </w:r>
          </w:p>
          <w:p w:rsidR="00B95E65" w:rsidRPr="00947E52" w:rsidRDefault="00266331" w:rsidP="00EA19AB">
            <w:pPr>
              <w:pStyle w:val="ListParagraph"/>
              <w:widowControl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Aceptar condiciones</w:t>
            </w:r>
          </w:p>
        </w:tc>
      </w:tr>
      <w:tr w:rsidR="00B95E65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B95E65" w:rsidRPr="00947E52" w:rsidRDefault="00B95E65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alterno</w:t>
            </w:r>
          </w:p>
        </w:tc>
        <w:tc>
          <w:tcPr>
            <w:tcW w:w="7171" w:type="dxa"/>
          </w:tcPr>
          <w:p w:rsidR="00266331" w:rsidRDefault="00571863" w:rsidP="00EA19A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  <w:r w:rsidR="00266331">
              <w:rPr>
                <w:rFonts w:ascii="Arial" w:hAnsi="Arial" w:cs="Arial"/>
              </w:rPr>
              <w:t xml:space="preserve"> confirmar apuesta, muestra mensaje</w:t>
            </w:r>
            <w:r w:rsidR="00B95E65">
              <w:rPr>
                <w:rFonts w:ascii="Arial" w:hAnsi="Arial" w:cs="Arial"/>
              </w:rPr>
              <w:t>.</w:t>
            </w:r>
          </w:p>
          <w:p w:rsidR="00B95E65" w:rsidRPr="00266331" w:rsidRDefault="00266331" w:rsidP="00EA19A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no acepta las condiciones de la apuesta, re direcciona.</w:t>
            </w:r>
          </w:p>
        </w:tc>
      </w:tr>
      <w:tr w:rsidR="00B95E65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B95E65" w:rsidRPr="00947E52" w:rsidRDefault="00B95E65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Resultado</w:t>
            </w:r>
          </w:p>
        </w:tc>
        <w:tc>
          <w:tcPr>
            <w:tcW w:w="7171" w:type="dxa"/>
          </w:tcPr>
          <w:p w:rsidR="00B95E65" w:rsidRPr="00947E52" w:rsidRDefault="00266331" w:rsidP="00984E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Apuesta registrada exitosamente.</w:t>
            </w:r>
          </w:p>
        </w:tc>
      </w:tr>
    </w:tbl>
    <w:p w:rsidR="00B95E65" w:rsidRDefault="00B95E65" w:rsidP="00BC7D3D">
      <w:pPr>
        <w:rPr>
          <w:rFonts w:ascii="Arial" w:hAnsi="Arial" w:cs="Arial"/>
        </w:rPr>
      </w:pPr>
    </w:p>
    <w:p w:rsidR="004A2497" w:rsidRDefault="004A2497" w:rsidP="00BC7D3D">
      <w:pPr>
        <w:rPr>
          <w:rFonts w:ascii="Arial" w:hAnsi="Arial" w:cs="Arial"/>
        </w:rPr>
      </w:pPr>
    </w:p>
    <w:p w:rsidR="00CD214A" w:rsidRDefault="00CD214A" w:rsidP="00BC7D3D">
      <w:pPr>
        <w:rPr>
          <w:rFonts w:ascii="Arial" w:hAnsi="Arial" w:cs="Arial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09"/>
        <w:gridCol w:w="7171"/>
      </w:tblGrid>
      <w:tr w:rsidR="00CD214A" w:rsidRPr="00947E52" w:rsidTr="00984EF5">
        <w:trPr>
          <w:trHeight w:val="342"/>
          <w:jc w:val="right"/>
        </w:trPr>
        <w:tc>
          <w:tcPr>
            <w:tcW w:w="1809" w:type="dxa"/>
            <w:shd w:val="clear" w:color="auto" w:fill="D6E3BC" w:themeFill="accent3" w:themeFillTint="66"/>
            <w:vAlign w:val="center"/>
          </w:tcPr>
          <w:p w:rsidR="00CD214A" w:rsidRPr="00947E52" w:rsidRDefault="00CD214A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Casos</w:t>
            </w:r>
          </w:p>
        </w:tc>
        <w:tc>
          <w:tcPr>
            <w:tcW w:w="7171" w:type="dxa"/>
            <w:shd w:val="clear" w:color="auto" w:fill="D6E3BC" w:themeFill="accent3" w:themeFillTint="66"/>
            <w:vAlign w:val="center"/>
          </w:tcPr>
          <w:p w:rsidR="00CD214A" w:rsidRPr="00947E52" w:rsidRDefault="00CD214A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Acción</w:t>
            </w:r>
          </w:p>
        </w:tc>
      </w:tr>
      <w:tr w:rsidR="00CD214A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CD214A" w:rsidRPr="00947E52" w:rsidRDefault="00CD214A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 de uso</w:t>
            </w:r>
          </w:p>
        </w:tc>
        <w:tc>
          <w:tcPr>
            <w:tcW w:w="7171" w:type="dxa"/>
          </w:tcPr>
          <w:p w:rsidR="00CD214A" w:rsidRPr="00947E52" w:rsidRDefault="0064275F" w:rsidP="0064275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Seleccionar tipo de apuesta</w:t>
            </w:r>
          </w:p>
        </w:tc>
      </w:tr>
      <w:tr w:rsidR="00CD214A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CD214A" w:rsidRPr="00947E52" w:rsidRDefault="00CD214A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7171" w:type="dxa"/>
          </w:tcPr>
          <w:p w:rsidR="00CD214A" w:rsidRPr="00947E52" w:rsidRDefault="0064275F" w:rsidP="00984E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</w:t>
            </w:r>
          </w:p>
        </w:tc>
      </w:tr>
      <w:tr w:rsidR="00CD214A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CD214A" w:rsidRPr="00947E52" w:rsidRDefault="00CD214A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7171" w:type="dxa"/>
          </w:tcPr>
          <w:p w:rsidR="00CD214A" w:rsidRPr="008E47EB" w:rsidRDefault="0064275F" w:rsidP="00642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Pr="0064275F">
              <w:rPr>
                <w:rFonts w:ascii="Arial" w:hAnsi="Arial" w:cs="Arial"/>
                <w:sz w:val="20"/>
                <w:szCs w:val="20"/>
              </w:rPr>
              <w:t xml:space="preserve">basa </w:t>
            </w:r>
            <w:r>
              <w:rPr>
                <w:rFonts w:ascii="Arial" w:hAnsi="Arial" w:cs="Arial"/>
                <w:sz w:val="20"/>
                <w:szCs w:val="20"/>
              </w:rPr>
              <w:t xml:space="preserve">seleccionar jugadas </w:t>
            </w:r>
            <w:r w:rsidRPr="0064275F">
              <w:rPr>
                <w:rFonts w:ascii="Arial" w:hAnsi="Arial" w:cs="Arial"/>
                <w:sz w:val="20"/>
                <w:szCs w:val="20"/>
              </w:rPr>
              <w:t>con las posibilidades de que se llegue a dar el resultado</w:t>
            </w:r>
            <w:r w:rsidR="002F39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D214A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CD214A" w:rsidRPr="00947E52" w:rsidRDefault="00CD214A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Precondición</w:t>
            </w:r>
          </w:p>
        </w:tc>
        <w:tc>
          <w:tcPr>
            <w:tcW w:w="7171" w:type="dxa"/>
          </w:tcPr>
          <w:p w:rsidR="00CD214A" w:rsidRPr="00947E52" w:rsidRDefault="00D8737F" w:rsidP="00984E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Existir una apuesta para seleccionar el tipo.</w:t>
            </w:r>
          </w:p>
        </w:tc>
      </w:tr>
      <w:tr w:rsidR="00CD214A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CD214A" w:rsidRPr="00947E52" w:rsidRDefault="00CD214A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básico</w:t>
            </w:r>
          </w:p>
        </w:tc>
        <w:tc>
          <w:tcPr>
            <w:tcW w:w="7171" w:type="dxa"/>
          </w:tcPr>
          <w:p w:rsidR="00CD214A" w:rsidRDefault="00D8737F" w:rsidP="00EA19A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Selección tipo de apuesta</w:t>
            </w:r>
          </w:p>
          <w:p w:rsidR="00CA1852" w:rsidRPr="00947E52" w:rsidRDefault="00D8737F" w:rsidP="00EA19AB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Enviar solicitud para mostrar información adjunta a cada tipo.</w:t>
            </w:r>
          </w:p>
        </w:tc>
      </w:tr>
      <w:tr w:rsidR="00CD214A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CD214A" w:rsidRPr="00947E52" w:rsidRDefault="00CD214A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alterno</w:t>
            </w:r>
          </w:p>
        </w:tc>
        <w:tc>
          <w:tcPr>
            <w:tcW w:w="7171" w:type="dxa"/>
          </w:tcPr>
          <w:p w:rsidR="00CD214A" w:rsidRPr="00DB6FD1" w:rsidRDefault="00D8737F" w:rsidP="00EA19A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cancela la selección de apuesta, mostrando mensaje y re direcciona a ‘Apostar´</w:t>
            </w:r>
          </w:p>
          <w:p w:rsidR="00CD214A" w:rsidRPr="00947E52" w:rsidRDefault="00CD214A" w:rsidP="00CA1852">
            <w:pPr>
              <w:rPr>
                <w:rFonts w:ascii="Arial" w:hAnsi="Arial" w:cs="Arial"/>
                <w:sz w:val="20"/>
              </w:rPr>
            </w:pPr>
          </w:p>
        </w:tc>
      </w:tr>
      <w:tr w:rsidR="00CD214A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CD214A" w:rsidRPr="00947E52" w:rsidRDefault="00CD214A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Resultado</w:t>
            </w:r>
          </w:p>
        </w:tc>
        <w:tc>
          <w:tcPr>
            <w:tcW w:w="7171" w:type="dxa"/>
          </w:tcPr>
          <w:p w:rsidR="00CD214A" w:rsidRPr="00947E52" w:rsidRDefault="00D8737F" w:rsidP="00984E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Solicitud enviada al tipo de </w:t>
            </w:r>
            <w:proofErr w:type="gramStart"/>
            <w:r>
              <w:rPr>
                <w:rFonts w:ascii="Arial" w:hAnsi="Arial" w:cs="Arial"/>
                <w:sz w:val="20"/>
              </w:rPr>
              <w:t xml:space="preserve">apuesta </w:t>
            </w:r>
            <w:r w:rsidR="00CD214A">
              <w:rPr>
                <w:rFonts w:ascii="Arial" w:hAnsi="Arial" w:cs="Arial"/>
                <w:sz w:val="20"/>
              </w:rPr>
              <w:t>.</w:t>
            </w:r>
            <w:proofErr w:type="gramEnd"/>
          </w:p>
        </w:tc>
      </w:tr>
    </w:tbl>
    <w:p w:rsidR="00333744" w:rsidRDefault="00333744" w:rsidP="00BC7D3D">
      <w:pPr>
        <w:rPr>
          <w:rFonts w:ascii="Arial" w:hAnsi="Arial" w:cs="Arial"/>
        </w:rPr>
      </w:pPr>
    </w:p>
    <w:p w:rsidR="00943336" w:rsidRDefault="00943336" w:rsidP="00BC7D3D">
      <w:pPr>
        <w:rPr>
          <w:rFonts w:ascii="Arial" w:hAnsi="Arial" w:cs="Arial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09"/>
        <w:gridCol w:w="7171"/>
      </w:tblGrid>
      <w:tr w:rsidR="00333744" w:rsidRPr="00947E52" w:rsidTr="00984EF5">
        <w:trPr>
          <w:trHeight w:val="342"/>
          <w:jc w:val="right"/>
        </w:trPr>
        <w:tc>
          <w:tcPr>
            <w:tcW w:w="1809" w:type="dxa"/>
            <w:shd w:val="clear" w:color="auto" w:fill="D6E3BC" w:themeFill="accent3" w:themeFillTint="66"/>
            <w:vAlign w:val="center"/>
          </w:tcPr>
          <w:p w:rsidR="00333744" w:rsidRPr="00947E52" w:rsidRDefault="00333744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Casos</w:t>
            </w:r>
          </w:p>
        </w:tc>
        <w:tc>
          <w:tcPr>
            <w:tcW w:w="7171" w:type="dxa"/>
            <w:shd w:val="clear" w:color="auto" w:fill="D6E3BC" w:themeFill="accent3" w:themeFillTint="66"/>
            <w:vAlign w:val="center"/>
          </w:tcPr>
          <w:p w:rsidR="00333744" w:rsidRPr="00947E52" w:rsidRDefault="00333744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Acción</w:t>
            </w:r>
          </w:p>
        </w:tc>
      </w:tr>
      <w:tr w:rsidR="00333744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333744" w:rsidRPr="00947E52" w:rsidRDefault="00333744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 de uso</w:t>
            </w:r>
          </w:p>
        </w:tc>
        <w:tc>
          <w:tcPr>
            <w:tcW w:w="7171" w:type="dxa"/>
          </w:tcPr>
          <w:p w:rsidR="00333744" w:rsidRPr="00947E52" w:rsidRDefault="004A0C81" w:rsidP="00984E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Apuesta simple</w:t>
            </w:r>
          </w:p>
        </w:tc>
      </w:tr>
      <w:tr w:rsidR="00333744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333744" w:rsidRPr="00947E52" w:rsidRDefault="00333744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7171" w:type="dxa"/>
          </w:tcPr>
          <w:p w:rsidR="00333744" w:rsidRPr="00947E52" w:rsidRDefault="004A0C81" w:rsidP="00984E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</w:t>
            </w:r>
          </w:p>
        </w:tc>
      </w:tr>
      <w:tr w:rsidR="00333744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333744" w:rsidRPr="00947E52" w:rsidRDefault="00333744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7171" w:type="dxa"/>
          </w:tcPr>
          <w:p w:rsidR="00333744" w:rsidRPr="008E47EB" w:rsidRDefault="00466213" w:rsidP="00943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</w:t>
            </w:r>
            <w:r w:rsidR="00333744" w:rsidRPr="002F3946">
              <w:rPr>
                <w:rFonts w:ascii="Arial" w:hAnsi="Arial" w:cs="Arial"/>
                <w:sz w:val="20"/>
                <w:szCs w:val="20"/>
              </w:rPr>
              <w:t xml:space="preserve">inda </w:t>
            </w:r>
            <w:r w:rsidRPr="00466213">
              <w:rPr>
                <w:rFonts w:ascii="Arial" w:hAnsi="Arial" w:cs="Arial"/>
                <w:sz w:val="20"/>
                <w:szCs w:val="20"/>
              </w:rPr>
              <w:t>el tipo de apuesta más sencillo</w:t>
            </w:r>
          </w:p>
        </w:tc>
      </w:tr>
      <w:tr w:rsidR="00333744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333744" w:rsidRPr="00947E52" w:rsidRDefault="00333744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Precondición</w:t>
            </w:r>
          </w:p>
        </w:tc>
        <w:tc>
          <w:tcPr>
            <w:tcW w:w="7171" w:type="dxa"/>
          </w:tcPr>
          <w:p w:rsidR="00333744" w:rsidRPr="00947E52" w:rsidRDefault="00466213" w:rsidP="0094333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Existir una solicitud recibida por seleccionar tipo de apuesta</w:t>
            </w:r>
          </w:p>
        </w:tc>
      </w:tr>
      <w:tr w:rsidR="00333744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333744" w:rsidRPr="00947E52" w:rsidRDefault="00333744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básico</w:t>
            </w:r>
          </w:p>
        </w:tc>
        <w:tc>
          <w:tcPr>
            <w:tcW w:w="7171" w:type="dxa"/>
          </w:tcPr>
          <w:p w:rsidR="00466213" w:rsidRDefault="00466213" w:rsidP="00EA19AB">
            <w:pPr>
              <w:pStyle w:val="ListParagraph"/>
              <w:widowControl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Seleccionar pronostico</w:t>
            </w:r>
          </w:p>
          <w:p w:rsidR="00333744" w:rsidRDefault="00466213" w:rsidP="00EA19AB">
            <w:pPr>
              <w:pStyle w:val="ListParagraph"/>
              <w:widowControl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Introducir aporte</w:t>
            </w:r>
            <w:r w:rsidR="00333744" w:rsidRPr="00947E52">
              <w:rPr>
                <w:rFonts w:ascii="Arial" w:hAnsi="Arial" w:cs="Arial"/>
                <w:sz w:val="20"/>
              </w:rPr>
              <w:t>.</w:t>
            </w:r>
          </w:p>
          <w:p w:rsidR="00333744" w:rsidRPr="00466213" w:rsidRDefault="00466213" w:rsidP="00EA19AB">
            <w:pPr>
              <w:pStyle w:val="ListParagraph"/>
              <w:widowControl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Confirmar cierre de apuesta</w:t>
            </w:r>
          </w:p>
        </w:tc>
      </w:tr>
      <w:tr w:rsidR="00333744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333744" w:rsidRPr="00947E52" w:rsidRDefault="00333744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lastRenderedPageBreak/>
              <w:t>Flujo alterno</w:t>
            </w:r>
          </w:p>
        </w:tc>
        <w:tc>
          <w:tcPr>
            <w:tcW w:w="7171" w:type="dxa"/>
          </w:tcPr>
          <w:p w:rsidR="00333744" w:rsidRPr="00466213" w:rsidRDefault="00466213" w:rsidP="004662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Cancela la apuesta, muestra mensaje de </w:t>
            </w:r>
            <w:r w:rsidR="007D2B50">
              <w:rPr>
                <w:rFonts w:ascii="Arial" w:hAnsi="Arial" w:cs="Arial"/>
              </w:rPr>
              <w:t>cancelación</w:t>
            </w:r>
          </w:p>
        </w:tc>
      </w:tr>
      <w:tr w:rsidR="00333744" w:rsidRPr="00947E52" w:rsidTr="00984EF5">
        <w:trPr>
          <w:trHeight w:val="342"/>
          <w:jc w:val="right"/>
        </w:trPr>
        <w:tc>
          <w:tcPr>
            <w:tcW w:w="1809" w:type="dxa"/>
            <w:vAlign w:val="center"/>
          </w:tcPr>
          <w:p w:rsidR="00333744" w:rsidRPr="00947E52" w:rsidRDefault="00333744" w:rsidP="00984EF5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Resultado</w:t>
            </w:r>
          </w:p>
        </w:tc>
        <w:tc>
          <w:tcPr>
            <w:tcW w:w="7171" w:type="dxa"/>
          </w:tcPr>
          <w:p w:rsidR="00333744" w:rsidRPr="00947E52" w:rsidRDefault="00CB6521" w:rsidP="00984EF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Apuesta </w:t>
            </w:r>
            <w:r w:rsidR="007D2B50">
              <w:rPr>
                <w:rFonts w:ascii="Arial" w:hAnsi="Arial" w:cs="Arial"/>
                <w:sz w:val="20"/>
              </w:rPr>
              <w:t xml:space="preserve">simple </w:t>
            </w:r>
            <w:r>
              <w:rPr>
                <w:rFonts w:ascii="Arial" w:hAnsi="Arial" w:cs="Arial"/>
                <w:sz w:val="20"/>
              </w:rPr>
              <w:t>confirmada</w:t>
            </w:r>
          </w:p>
        </w:tc>
      </w:tr>
    </w:tbl>
    <w:p w:rsidR="00333744" w:rsidRDefault="00333744" w:rsidP="00BC7D3D">
      <w:pPr>
        <w:rPr>
          <w:rFonts w:ascii="Arial" w:hAnsi="Arial" w:cs="Arial"/>
        </w:rPr>
      </w:pPr>
    </w:p>
    <w:p w:rsidR="005923D5" w:rsidRDefault="005923D5" w:rsidP="00BC7D3D">
      <w:pPr>
        <w:rPr>
          <w:rFonts w:ascii="Arial" w:hAnsi="Arial" w:cs="Arial"/>
        </w:rPr>
      </w:pPr>
    </w:p>
    <w:p w:rsidR="00CB6521" w:rsidRDefault="00CB6521" w:rsidP="00BC7D3D">
      <w:pPr>
        <w:rPr>
          <w:rFonts w:ascii="Arial" w:hAnsi="Arial" w:cs="Arial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09"/>
        <w:gridCol w:w="7171"/>
      </w:tblGrid>
      <w:tr w:rsidR="00CB6521" w:rsidRPr="00947E52" w:rsidTr="005D04FB">
        <w:trPr>
          <w:trHeight w:val="342"/>
          <w:jc w:val="right"/>
        </w:trPr>
        <w:tc>
          <w:tcPr>
            <w:tcW w:w="1809" w:type="dxa"/>
            <w:shd w:val="clear" w:color="auto" w:fill="D6E3BC" w:themeFill="accent3" w:themeFillTint="66"/>
            <w:vAlign w:val="center"/>
          </w:tcPr>
          <w:p w:rsidR="00CB6521" w:rsidRPr="00947E52" w:rsidRDefault="00CB6521" w:rsidP="005D04FB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Casos</w:t>
            </w:r>
          </w:p>
        </w:tc>
        <w:tc>
          <w:tcPr>
            <w:tcW w:w="7171" w:type="dxa"/>
            <w:shd w:val="clear" w:color="auto" w:fill="D6E3BC" w:themeFill="accent3" w:themeFillTint="66"/>
            <w:vAlign w:val="center"/>
          </w:tcPr>
          <w:p w:rsidR="00CB6521" w:rsidRPr="00947E52" w:rsidRDefault="00CB6521" w:rsidP="005D04FB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Acción</w:t>
            </w:r>
          </w:p>
        </w:tc>
      </w:tr>
      <w:tr w:rsidR="00CB6521" w:rsidRPr="00947E52" w:rsidTr="005D04FB">
        <w:trPr>
          <w:trHeight w:val="342"/>
          <w:jc w:val="right"/>
        </w:trPr>
        <w:tc>
          <w:tcPr>
            <w:tcW w:w="1809" w:type="dxa"/>
            <w:vAlign w:val="center"/>
          </w:tcPr>
          <w:p w:rsidR="00CB6521" w:rsidRPr="00947E52" w:rsidRDefault="00CB6521" w:rsidP="005D04FB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 de uso</w:t>
            </w:r>
          </w:p>
        </w:tc>
        <w:tc>
          <w:tcPr>
            <w:tcW w:w="7171" w:type="dxa"/>
          </w:tcPr>
          <w:p w:rsidR="00CB6521" w:rsidRPr="00947E52" w:rsidRDefault="007D2B50" w:rsidP="007D2B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Apuesta Combinada</w:t>
            </w:r>
          </w:p>
        </w:tc>
      </w:tr>
      <w:tr w:rsidR="00CB6521" w:rsidRPr="00947E52" w:rsidTr="005D04FB">
        <w:trPr>
          <w:trHeight w:val="342"/>
          <w:jc w:val="right"/>
        </w:trPr>
        <w:tc>
          <w:tcPr>
            <w:tcW w:w="1809" w:type="dxa"/>
            <w:vAlign w:val="center"/>
          </w:tcPr>
          <w:p w:rsidR="00CB6521" w:rsidRPr="00947E52" w:rsidRDefault="00CB6521" w:rsidP="005D04FB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7171" w:type="dxa"/>
          </w:tcPr>
          <w:p w:rsidR="00CB6521" w:rsidRPr="00947E52" w:rsidRDefault="006C1DD0" w:rsidP="005D04F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</w:t>
            </w:r>
            <w:r w:rsidR="00CB6521">
              <w:rPr>
                <w:rFonts w:ascii="Arial" w:hAnsi="Arial" w:cs="Arial"/>
                <w:sz w:val="20"/>
              </w:rPr>
              <w:t>suario</w:t>
            </w:r>
          </w:p>
        </w:tc>
      </w:tr>
      <w:tr w:rsidR="00CB6521" w:rsidRPr="00947E52" w:rsidTr="005D04FB">
        <w:trPr>
          <w:trHeight w:val="342"/>
          <w:jc w:val="right"/>
        </w:trPr>
        <w:tc>
          <w:tcPr>
            <w:tcW w:w="1809" w:type="dxa"/>
            <w:vAlign w:val="center"/>
          </w:tcPr>
          <w:p w:rsidR="00CB6521" w:rsidRPr="00947E52" w:rsidRDefault="00CB6521" w:rsidP="005D04FB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7171" w:type="dxa"/>
          </w:tcPr>
          <w:p w:rsidR="00CB6521" w:rsidRPr="008E47EB" w:rsidRDefault="00CB6521" w:rsidP="007D2B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</w:t>
            </w:r>
            <w:r w:rsidRPr="002F3946">
              <w:rPr>
                <w:rFonts w:ascii="Arial" w:hAnsi="Arial" w:cs="Arial"/>
                <w:sz w:val="20"/>
                <w:szCs w:val="20"/>
              </w:rPr>
              <w:t xml:space="preserve">inda </w:t>
            </w:r>
            <w:r w:rsidR="007D2B50">
              <w:rPr>
                <w:rFonts w:ascii="Arial" w:hAnsi="Arial" w:cs="Arial"/>
                <w:sz w:val="20"/>
                <w:szCs w:val="20"/>
              </w:rPr>
              <w:t>el un tipo atractivo de apostar combinada.</w:t>
            </w:r>
          </w:p>
        </w:tc>
      </w:tr>
      <w:tr w:rsidR="00CB6521" w:rsidRPr="00947E52" w:rsidTr="005D04FB">
        <w:trPr>
          <w:trHeight w:val="342"/>
          <w:jc w:val="right"/>
        </w:trPr>
        <w:tc>
          <w:tcPr>
            <w:tcW w:w="1809" w:type="dxa"/>
            <w:vAlign w:val="center"/>
          </w:tcPr>
          <w:p w:rsidR="00CB6521" w:rsidRPr="00947E52" w:rsidRDefault="00CB6521" w:rsidP="005D04FB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Precondición</w:t>
            </w:r>
          </w:p>
        </w:tc>
        <w:tc>
          <w:tcPr>
            <w:tcW w:w="7171" w:type="dxa"/>
          </w:tcPr>
          <w:p w:rsidR="00CB6521" w:rsidRPr="00947E52" w:rsidRDefault="00CB6521" w:rsidP="005D04F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Existir una solicitud recibida por seleccionar tipo de apuesta</w:t>
            </w:r>
          </w:p>
        </w:tc>
      </w:tr>
      <w:tr w:rsidR="00CB6521" w:rsidRPr="00947E52" w:rsidTr="005D04FB">
        <w:trPr>
          <w:trHeight w:val="342"/>
          <w:jc w:val="right"/>
        </w:trPr>
        <w:tc>
          <w:tcPr>
            <w:tcW w:w="1809" w:type="dxa"/>
            <w:vAlign w:val="center"/>
          </w:tcPr>
          <w:p w:rsidR="00CB6521" w:rsidRPr="00947E52" w:rsidRDefault="00CB6521" w:rsidP="005D04FB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básico</w:t>
            </w:r>
          </w:p>
        </w:tc>
        <w:tc>
          <w:tcPr>
            <w:tcW w:w="7171" w:type="dxa"/>
          </w:tcPr>
          <w:p w:rsidR="00CB6521" w:rsidRDefault="00CB6521" w:rsidP="00EA19AB">
            <w:pPr>
              <w:pStyle w:val="ListParagraph"/>
              <w:widowControl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Seleccionar </w:t>
            </w:r>
            <w:r w:rsidR="007D2B50">
              <w:rPr>
                <w:rFonts w:ascii="Arial" w:hAnsi="Arial" w:cs="Arial"/>
                <w:sz w:val="20"/>
              </w:rPr>
              <w:t>varias apuestas</w:t>
            </w:r>
          </w:p>
          <w:p w:rsidR="00CB6521" w:rsidRDefault="007D2B50" w:rsidP="00EA19AB">
            <w:pPr>
              <w:pStyle w:val="ListParagraph"/>
              <w:widowControl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Combinar apuestas</w:t>
            </w:r>
          </w:p>
          <w:p w:rsidR="007D2B50" w:rsidRDefault="007D2B50" w:rsidP="00EA19AB">
            <w:pPr>
              <w:pStyle w:val="ListParagraph"/>
              <w:widowControl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Calcular cuota total</w:t>
            </w:r>
          </w:p>
          <w:p w:rsidR="00CB6521" w:rsidRPr="00466213" w:rsidRDefault="007D2B50" w:rsidP="00EA19AB">
            <w:pPr>
              <w:pStyle w:val="ListParagraph"/>
              <w:widowControl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Confirmar cierre de apuesta</w:t>
            </w:r>
          </w:p>
        </w:tc>
      </w:tr>
      <w:tr w:rsidR="00CB6521" w:rsidRPr="00947E52" w:rsidTr="005D04FB">
        <w:trPr>
          <w:trHeight w:val="342"/>
          <w:jc w:val="right"/>
        </w:trPr>
        <w:tc>
          <w:tcPr>
            <w:tcW w:w="1809" w:type="dxa"/>
            <w:vAlign w:val="center"/>
          </w:tcPr>
          <w:p w:rsidR="00CB6521" w:rsidRPr="00947E52" w:rsidRDefault="00CB6521" w:rsidP="005D04FB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alterno</w:t>
            </w:r>
          </w:p>
        </w:tc>
        <w:tc>
          <w:tcPr>
            <w:tcW w:w="7171" w:type="dxa"/>
          </w:tcPr>
          <w:p w:rsidR="00CB6521" w:rsidRPr="00466213" w:rsidRDefault="00CB6521" w:rsidP="005D04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Cancela la apuesta, muestra mensaje de </w:t>
            </w:r>
            <w:r w:rsidR="007D2B50">
              <w:rPr>
                <w:rFonts w:ascii="Arial" w:hAnsi="Arial" w:cs="Arial"/>
              </w:rPr>
              <w:t>cancelación</w:t>
            </w:r>
          </w:p>
        </w:tc>
      </w:tr>
      <w:tr w:rsidR="00CB6521" w:rsidRPr="00947E52" w:rsidTr="005D04FB">
        <w:trPr>
          <w:trHeight w:val="342"/>
          <w:jc w:val="right"/>
        </w:trPr>
        <w:tc>
          <w:tcPr>
            <w:tcW w:w="1809" w:type="dxa"/>
            <w:vAlign w:val="center"/>
          </w:tcPr>
          <w:p w:rsidR="00CB6521" w:rsidRPr="00947E52" w:rsidRDefault="00CB6521" w:rsidP="005D04FB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Resultado</w:t>
            </w:r>
          </w:p>
        </w:tc>
        <w:tc>
          <w:tcPr>
            <w:tcW w:w="7171" w:type="dxa"/>
          </w:tcPr>
          <w:p w:rsidR="00CB6521" w:rsidRPr="00947E52" w:rsidRDefault="00CB6521" w:rsidP="005D04F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Apuesta </w:t>
            </w:r>
            <w:r w:rsidR="007D2B50">
              <w:rPr>
                <w:rFonts w:ascii="Arial" w:hAnsi="Arial" w:cs="Arial"/>
                <w:sz w:val="20"/>
              </w:rPr>
              <w:t xml:space="preserve">Combinada </w:t>
            </w:r>
            <w:r>
              <w:rPr>
                <w:rFonts w:ascii="Arial" w:hAnsi="Arial" w:cs="Arial"/>
                <w:sz w:val="20"/>
              </w:rPr>
              <w:t>confirmada</w:t>
            </w:r>
          </w:p>
        </w:tc>
      </w:tr>
    </w:tbl>
    <w:p w:rsidR="00CB6521" w:rsidRDefault="00CB6521" w:rsidP="00BC7D3D">
      <w:pPr>
        <w:rPr>
          <w:rFonts w:ascii="Arial" w:hAnsi="Arial" w:cs="Arial"/>
        </w:rPr>
      </w:pPr>
    </w:p>
    <w:p w:rsidR="00C02D07" w:rsidRDefault="00C02D07" w:rsidP="00BC7D3D">
      <w:pPr>
        <w:rPr>
          <w:rFonts w:ascii="Arial" w:hAnsi="Arial" w:cs="Arial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09"/>
        <w:gridCol w:w="7171"/>
      </w:tblGrid>
      <w:tr w:rsidR="00C02D07" w:rsidRPr="00947E52" w:rsidTr="00DC7397">
        <w:trPr>
          <w:trHeight w:val="342"/>
          <w:jc w:val="right"/>
        </w:trPr>
        <w:tc>
          <w:tcPr>
            <w:tcW w:w="1809" w:type="dxa"/>
            <w:shd w:val="clear" w:color="auto" w:fill="D6E3BC" w:themeFill="accent3" w:themeFillTint="66"/>
            <w:vAlign w:val="center"/>
          </w:tcPr>
          <w:p w:rsidR="00C02D07" w:rsidRPr="00947E52" w:rsidRDefault="00C02D07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Casos</w:t>
            </w:r>
          </w:p>
        </w:tc>
        <w:tc>
          <w:tcPr>
            <w:tcW w:w="7171" w:type="dxa"/>
            <w:shd w:val="clear" w:color="auto" w:fill="D6E3BC" w:themeFill="accent3" w:themeFillTint="66"/>
            <w:vAlign w:val="center"/>
          </w:tcPr>
          <w:p w:rsidR="00C02D07" w:rsidRPr="00947E52" w:rsidRDefault="00C02D07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Acción</w:t>
            </w:r>
          </w:p>
        </w:tc>
      </w:tr>
      <w:tr w:rsidR="00C02D07" w:rsidRPr="00947E52" w:rsidTr="00DC7397">
        <w:trPr>
          <w:trHeight w:val="342"/>
          <w:jc w:val="right"/>
        </w:trPr>
        <w:tc>
          <w:tcPr>
            <w:tcW w:w="1809" w:type="dxa"/>
            <w:vAlign w:val="center"/>
          </w:tcPr>
          <w:p w:rsidR="00C02D07" w:rsidRPr="00947E52" w:rsidRDefault="00C02D07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 de uso</w:t>
            </w:r>
          </w:p>
        </w:tc>
        <w:tc>
          <w:tcPr>
            <w:tcW w:w="7171" w:type="dxa"/>
          </w:tcPr>
          <w:p w:rsidR="00C02D07" w:rsidRPr="00947E52" w:rsidRDefault="006C736C" w:rsidP="00DC73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Apuesta Especial</w:t>
            </w:r>
          </w:p>
        </w:tc>
      </w:tr>
      <w:tr w:rsidR="00C02D07" w:rsidRPr="00947E52" w:rsidTr="00DC7397">
        <w:trPr>
          <w:trHeight w:val="342"/>
          <w:jc w:val="right"/>
        </w:trPr>
        <w:tc>
          <w:tcPr>
            <w:tcW w:w="1809" w:type="dxa"/>
            <w:vAlign w:val="center"/>
          </w:tcPr>
          <w:p w:rsidR="00C02D07" w:rsidRPr="00947E52" w:rsidRDefault="00C02D07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7171" w:type="dxa"/>
          </w:tcPr>
          <w:p w:rsidR="00C02D07" w:rsidRPr="00947E52" w:rsidRDefault="006C1DD0" w:rsidP="00DC73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</w:t>
            </w:r>
            <w:r w:rsidR="00C02D07">
              <w:rPr>
                <w:rFonts w:ascii="Arial" w:hAnsi="Arial" w:cs="Arial"/>
                <w:sz w:val="20"/>
              </w:rPr>
              <w:t>suario</w:t>
            </w:r>
          </w:p>
        </w:tc>
      </w:tr>
      <w:tr w:rsidR="00C02D07" w:rsidRPr="00947E52" w:rsidTr="00DC7397">
        <w:trPr>
          <w:trHeight w:val="342"/>
          <w:jc w:val="right"/>
        </w:trPr>
        <w:tc>
          <w:tcPr>
            <w:tcW w:w="1809" w:type="dxa"/>
            <w:vAlign w:val="center"/>
          </w:tcPr>
          <w:p w:rsidR="00C02D07" w:rsidRPr="00947E52" w:rsidRDefault="00C02D07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7171" w:type="dxa"/>
          </w:tcPr>
          <w:p w:rsidR="00C02D07" w:rsidRPr="008E47EB" w:rsidRDefault="00C02D07" w:rsidP="00DC7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</w:t>
            </w:r>
            <w:r w:rsidRPr="002F3946">
              <w:rPr>
                <w:rFonts w:ascii="Arial" w:hAnsi="Arial" w:cs="Arial"/>
                <w:sz w:val="20"/>
                <w:szCs w:val="20"/>
              </w:rPr>
              <w:t xml:space="preserve">inda </w:t>
            </w:r>
            <w:r>
              <w:rPr>
                <w:rFonts w:ascii="Arial" w:hAnsi="Arial" w:cs="Arial"/>
                <w:sz w:val="20"/>
                <w:szCs w:val="20"/>
              </w:rPr>
              <w:t>el un tipo</w:t>
            </w:r>
            <w:r w:rsidR="00E35218">
              <w:rPr>
                <w:rFonts w:ascii="Arial" w:hAnsi="Arial" w:cs="Arial"/>
                <w:sz w:val="20"/>
                <w:szCs w:val="20"/>
              </w:rPr>
              <w:t xml:space="preserve"> especial de apuesta</w:t>
            </w:r>
          </w:p>
        </w:tc>
      </w:tr>
      <w:tr w:rsidR="00C02D07" w:rsidRPr="00947E52" w:rsidTr="00DC7397">
        <w:trPr>
          <w:trHeight w:val="342"/>
          <w:jc w:val="right"/>
        </w:trPr>
        <w:tc>
          <w:tcPr>
            <w:tcW w:w="1809" w:type="dxa"/>
            <w:vAlign w:val="center"/>
          </w:tcPr>
          <w:p w:rsidR="00C02D07" w:rsidRPr="00947E52" w:rsidRDefault="00C02D07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Precondición</w:t>
            </w:r>
          </w:p>
        </w:tc>
        <w:tc>
          <w:tcPr>
            <w:tcW w:w="7171" w:type="dxa"/>
          </w:tcPr>
          <w:p w:rsidR="00C02D07" w:rsidRPr="00947E52" w:rsidRDefault="00C02D07" w:rsidP="00DC73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Existir una solicitud recibida por seleccionar tipo de apuesta</w:t>
            </w:r>
          </w:p>
        </w:tc>
      </w:tr>
      <w:tr w:rsidR="00C02D07" w:rsidRPr="00947E52" w:rsidTr="00DC7397">
        <w:trPr>
          <w:trHeight w:val="342"/>
          <w:jc w:val="right"/>
        </w:trPr>
        <w:tc>
          <w:tcPr>
            <w:tcW w:w="1809" w:type="dxa"/>
            <w:vAlign w:val="center"/>
          </w:tcPr>
          <w:p w:rsidR="00C02D07" w:rsidRPr="00947E52" w:rsidRDefault="00C02D07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básico</w:t>
            </w:r>
          </w:p>
        </w:tc>
        <w:tc>
          <w:tcPr>
            <w:tcW w:w="7171" w:type="dxa"/>
          </w:tcPr>
          <w:p w:rsidR="00C02D07" w:rsidRDefault="00E35218" w:rsidP="00C02D07">
            <w:pPr>
              <w:pStyle w:val="ListParagraph"/>
              <w:widowControl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Selecciona tipo de apuesta</w:t>
            </w:r>
          </w:p>
          <w:p w:rsidR="00C02D07" w:rsidRDefault="00E35218" w:rsidP="00C02D07">
            <w:pPr>
              <w:pStyle w:val="ListParagraph"/>
              <w:widowControl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Según el tipo de apuesta se ingresan los datos solicitados</w:t>
            </w:r>
          </w:p>
          <w:p w:rsidR="00E35218" w:rsidRDefault="00E35218" w:rsidP="00E35218">
            <w:pPr>
              <w:pStyle w:val="ListParagraph"/>
              <w:widowControl/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Minuto de anotación, numero de sets, etc. </w:t>
            </w:r>
          </w:p>
          <w:p w:rsidR="00C02D07" w:rsidRPr="00466213" w:rsidRDefault="00E35218" w:rsidP="00E35218">
            <w:pPr>
              <w:pStyle w:val="ListParagraph"/>
              <w:widowControl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Confirmar</w:t>
            </w:r>
            <w:r w:rsidR="00C02D07">
              <w:rPr>
                <w:rFonts w:ascii="Arial" w:hAnsi="Arial" w:cs="Arial"/>
                <w:sz w:val="20"/>
              </w:rPr>
              <w:t xml:space="preserve"> apuesta</w:t>
            </w:r>
          </w:p>
        </w:tc>
      </w:tr>
      <w:tr w:rsidR="00C02D07" w:rsidRPr="00947E52" w:rsidTr="00DC7397">
        <w:trPr>
          <w:trHeight w:val="342"/>
          <w:jc w:val="right"/>
        </w:trPr>
        <w:tc>
          <w:tcPr>
            <w:tcW w:w="1809" w:type="dxa"/>
            <w:vAlign w:val="center"/>
          </w:tcPr>
          <w:p w:rsidR="00C02D07" w:rsidRPr="00947E52" w:rsidRDefault="00C02D07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alterno</w:t>
            </w:r>
          </w:p>
        </w:tc>
        <w:tc>
          <w:tcPr>
            <w:tcW w:w="7171" w:type="dxa"/>
          </w:tcPr>
          <w:p w:rsidR="00C02D07" w:rsidRPr="00466213" w:rsidRDefault="00C02D07" w:rsidP="00DC7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Cancela la apuesta, muestra mensaje de cancelación</w:t>
            </w:r>
          </w:p>
        </w:tc>
      </w:tr>
      <w:tr w:rsidR="00C02D07" w:rsidRPr="00947E52" w:rsidTr="00DC7397">
        <w:trPr>
          <w:trHeight w:val="342"/>
          <w:jc w:val="right"/>
        </w:trPr>
        <w:tc>
          <w:tcPr>
            <w:tcW w:w="1809" w:type="dxa"/>
            <w:vAlign w:val="center"/>
          </w:tcPr>
          <w:p w:rsidR="00C02D07" w:rsidRPr="00947E52" w:rsidRDefault="00C02D07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Resultado</w:t>
            </w:r>
          </w:p>
        </w:tc>
        <w:tc>
          <w:tcPr>
            <w:tcW w:w="7171" w:type="dxa"/>
          </w:tcPr>
          <w:p w:rsidR="00C02D07" w:rsidRPr="00947E52" w:rsidRDefault="00C02D07" w:rsidP="00DC73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Apuesta </w:t>
            </w:r>
            <w:r w:rsidR="00E35218">
              <w:rPr>
                <w:rFonts w:ascii="Arial" w:hAnsi="Arial" w:cs="Arial"/>
                <w:sz w:val="20"/>
              </w:rPr>
              <w:t>Especial efectuada con éxito.</w:t>
            </w:r>
          </w:p>
        </w:tc>
      </w:tr>
    </w:tbl>
    <w:p w:rsidR="00C02D07" w:rsidRDefault="00C02D07" w:rsidP="00BC7D3D">
      <w:pPr>
        <w:rPr>
          <w:rFonts w:ascii="Arial" w:hAnsi="Arial" w:cs="Arial"/>
        </w:rPr>
      </w:pPr>
    </w:p>
    <w:p w:rsidR="00E35218" w:rsidRDefault="00E35218" w:rsidP="00BC7D3D">
      <w:pPr>
        <w:rPr>
          <w:rFonts w:ascii="Arial" w:hAnsi="Arial" w:cs="Arial"/>
        </w:rPr>
      </w:pPr>
    </w:p>
    <w:p w:rsidR="00E35218" w:rsidRDefault="00E35218" w:rsidP="00BC7D3D">
      <w:pPr>
        <w:rPr>
          <w:rFonts w:ascii="Arial" w:hAnsi="Arial" w:cs="Arial"/>
        </w:rPr>
      </w:pPr>
    </w:p>
    <w:p w:rsidR="00E35218" w:rsidRDefault="00E35218" w:rsidP="00BC7D3D">
      <w:pPr>
        <w:rPr>
          <w:rFonts w:ascii="Arial" w:hAnsi="Arial" w:cs="Arial"/>
        </w:rPr>
      </w:pPr>
    </w:p>
    <w:p w:rsidR="00E35218" w:rsidRDefault="00E35218" w:rsidP="00BC7D3D">
      <w:pPr>
        <w:rPr>
          <w:rFonts w:ascii="Arial" w:hAnsi="Arial" w:cs="Arial"/>
        </w:rPr>
      </w:pPr>
    </w:p>
    <w:p w:rsidR="00E35218" w:rsidRDefault="00E35218" w:rsidP="00BC7D3D">
      <w:pPr>
        <w:rPr>
          <w:rFonts w:ascii="Arial" w:hAnsi="Arial" w:cs="Arial"/>
        </w:rPr>
      </w:pPr>
    </w:p>
    <w:p w:rsidR="00E35218" w:rsidRDefault="00E35218" w:rsidP="00BC7D3D">
      <w:pPr>
        <w:rPr>
          <w:rFonts w:ascii="Arial" w:hAnsi="Arial" w:cs="Arial"/>
        </w:rPr>
      </w:pPr>
    </w:p>
    <w:p w:rsidR="00E35218" w:rsidRDefault="00E35218" w:rsidP="00BC7D3D">
      <w:pPr>
        <w:rPr>
          <w:rFonts w:ascii="Arial" w:hAnsi="Arial" w:cs="Arial"/>
        </w:rPr>
      </w:pPr>
    </w:p>
    <w:p w:rsidR="00E35218" w:rsidRDefault="00E35218" w:rsidP="00BC7D3D">
      <w:pPr>
        <w:rPr>
          <w:rFonts w:ascii="Arial" w:hAnsi="Arial" w:cs="Arial"/>
        </w:rPr>
      </w:pPr>
    </w:p>
    <w:p w:rsidR="00E35218" w:rsidRDefault="00E35218" w:rsidP="00BC7D3D">
      <w:pPr>
        <w:rPr>
          <w:rFonts w:ascii="Arial" w:hAnsi="Arial" w:cs="Arial"/>
        </w:rPr>
      </w:pPr>
    </w:p>
    <w:p w:rsidR="00E35218" w:rsidRDefault="00E35218" w:rsidP="00BC7D3D">
      <w:pPr>
        <w:rPr>
          <w:rFonts w:ascii="Arial" w:hAnsi="Arial" w:cs="Arial"/>
        </w:rPr>
      </w:pPr>
    </w:p>
    <w:p w:rsidR="00E35218" w:rsidRDefault="00E35218" w:rsidP="00BC7D3D">
      <w:pPr>
        <w:rPr>
          <w:rFonts w:ascii="Arial" w:hAnsi="Arial" w:cs="Arial"/>
        </w:rPr>
      </w:pPr>
    </w:p>
    <w:p w:rsidR="00E35218" w:rsidRDefault="00E35218" w:rsidP="00BC7D3D">
      <w:pPr>
        <w:rPr>
          <w:rFonts w:ascii="Arial" w:hAnsi="Arial" w:cs="Arial"/>
        </w:rPr>
      </w:pPr>
    </w:p>
    <w:p w:rsidR="00E35218" w:rsidRDefault="00E35218" w:rsidP="00BC7D3D">
      <w:pPr>
        <w:rPr>
          <w:rFonts w:ascii="Arial" w:hAnsi="Arial" w:cs="Arial"/>
        </w:rPr>
      </w:pPr>
    </w:p>
    <w:p w:rsidR="00E35218" w:rsidRDefault="00E35218" w:rsidP="00BC7D3D">
      <w:pPr>
        <w:rPr>
          <w:rFonts w:ascii="Arial" w:hAnsi="Arial" w:cs="Arial"/>
        </w:rPr>
      </w:pPr>
    </w:p>
    <w:p w:rsidR="00E35218" w:rsidRDefault="00E35218" w:rsidP="00BC7D3D">
      <w:pPr>
        <w:rPr>
          <w:rFonts w:ascii="Arial" w:hAnsi="Arial" w:cs="Arial"/>
        </w:rPr>
      </w:pPr>
    </w:p>
    <w:p w:rsidR="00E35218" w:rsidRDefault="00E35218" w:rsidP="00BC7D3D">
      <w:pPr>
        <w:rPr>
          <w:rFonts w:ascii="Arial" w:hAnsi="Arial" w:cs="Arial"/>
        </w:rPr>
      </w:pPr>
    </w:p>
    <w:p w:rsidR="00E35218" w:rsidRDefault="00E35218" w:rsidP="00BC7D3D">
      <w:pPr>
        <w:rPr>
          <w:rFonts w:ascii="Arial" w:hAnsi="Arial" w:cs="Arial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09"/>
        <w:gridCol w:w="7171"/>
      </w:tblGrid>
      <w:tr w:rsidR="00E35218" w:rsidRPr="00947E52" w:rsidTr="00DC7397">
        <w:trPr>
          <w:trHeight w:val="342"/>
          <w:jc w:val="right"/>
        </w:trPr>
        <w:tc>
          <w:tcPr>
            <w:tcW w:w="1809" w:type="dxa"/>
            <w:shd w:val="clear" w:color="auto" w:fill="D6E3BC" w:themeFill="accent3" w:themeFillTint="66"/>
            <w:vAlign w:val="center"/>
          </w:tcPr>
          <w:p w:rsidR="00E35218" w:rsidRPr="00947E52" w:rsidRDefault="00E35218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Casos</w:t>
            </w:r>
          </w:p>
        </w:tc>
        <w:tc>
          <w:tcPr>
            <w:tcW w:w="7171" w:type="dxa"/>
            <w:shd w:val="clear" w:color="auto" w:fill="D6E3BC" w:themeFill="accent3" w:themeFillTint="66"/>
            <w:vAlign w:val="center"/>
          </w:tcPr>
          <w:p w:rsidR="00E35218" w:rsidRPr="00947E52" w:rsidRDefault="00E35218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Acción</w:t>
            </w:r>
          </w:p>
        </w:tc>
      </w:tr>
      <w:tr w:rsidR="00E35218" w:rsidRPr="00947E52" w:rsidTr="00DC7397">
        <w:trPr>
          <w:trHeight w:val="342"/>
          <w:jc w:val="right"/>
        </w:trPr>
        <w:tc>
          <w:tcPr>
            <w:tcW w:w="1809" w:type="dxa"/>
            <w:vAlign w:val="center"/>
          </w:tcPr>
          <w:p w:rsidR="00E35218" w:rsidRPr="00947E52" w:rsidRDefault="00E35218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 de uso</w:t>
            </w:r>
          </w:p>
        </w:tc>
        <w:tc>
          <w:tcPr>
            <w:tcW w:w="7171" w:type="dxa"/>
          </w:tcPr>
          <w:p w:rsidR="00E35218" w:rsidRPr="00947E52" w:rsidRDefault="00E35218" w:rsidP="00DC73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Apuesta Por Posición</w:t>
            </w:r>
          </w:p>
        </w:tc>
      </w:tr>
      <w:tr w:rsidR="00E35218" w:rsidRPr="00947E52" w:rsidTr="00DC7397">
        <w:trPr>
          <w:trHeight w:val="342"/>
          <w:jc w:val="right"/>
        </w:trPr>
        <w:tc>
          <w:tcPr>
            <w:tcW w:w="1809" w:type="dxa"/>
            <w:vAlign w:val="center"/>
          </w:tcPr>
          <w:p w:rsidR="00E35218" w:rsidRPr="00947E52" w:rsidRDefault="00E35218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7171" w:type="dxa"/>
          </w:tcPr>
          <w:p w:rsidR="00E35218" w:rsidRPr="00947E52" w:rsidRDefault="00E35218" w:rsidP="00DC73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</w:t>
            </w:r>
          </w:p>
        </w:tc>
      </w:tr>
      <w:tr w:rsidR="00E35218" w:rsidRPr="00947E52" w:rsidTr="00DC7397">
        <w:trPr>
          <w:trHeight w:val="342"/>
          <w:jc w:val="right"/>
        </w:trPr>
        <w:tc>
          <w:tcPr>
            <w:tcW w:w="1809" w:type="dxa"/>
            <w:vAlign w:val="center"/>
          </w:tcPr>
          <w:p w:rsidR="00E35218" w:rsidRPr="00947E52" w:rsidRDefault="00E35218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7171" w:type="dxa"/>
          </w:tcPr>
          <w:p w:rsidR="00E35218" w:rsidRPr="008E47EB" w:rsidRDefault="00E35218" w:rsidP="00DC7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</w:t>
            </w:r>
            <w:r w:rsidRPr="002F3946">
              <w:rPr>
                <w:rFonts w:ascii="Arial" w:hAnsi="Arial" w:cs="Arial"/>
                <w:sz w:val="20"/>
                <w:szCs w:val="20"/>
              </w:rPr>
              <w:t xml:space="preserve">inda </w:t>
            </w:r>
            <w:r>
              <w:rPr>
                <w:rFonts w:ascii="Arial" w:hAnsi="Arial" w:cs="Arial"/>
                <w:sz w:val="20"/>
                <w:szCs w:val="20"/>
              </w:rPr>
              <w:t>el un tipo especial de apuesta</w:t>
            </w:r>
            <w:r w:rsidR="00754505">
              <w:rPr>
                <w:rFonts w:ascii="Arial" w:hAnsi="Arial" w:cs="Arial"/>
                <w:sz w:val="20"/>
                <w:szCs w:val="20"/>
              </w:rPr>
              <w:t xml:space="preserve"> para caballos</w:t>
            </w:r>
          </w:p>
        </w:tc>
      </w:tr>
      <w:tr w:rsidR="00E35218" w:rsidRPr="00947E52" w:rsidTr="00DC7397">
        <w:trPr>
          <w:trHeight w:val="342"/>
          <w:jc w:val="right"/>
        </w:trPr>
        <w:tc>
          <w:tcPr>
            <w:tcW w:w="1809" w:type="dxa"/>
            <w:vAlign w:val="center"/>
          </w:tcPr>
          <w:p w:rsidR="00E35218" w:rsidRPr="00947E52" w:rsidRDefault="00E35218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Precondición</w:t>
            </w:r>
          </w:p>
        </w:tc>
        <w:tc>
          <w:tcPr>
            <w:tcW w:w="7171" w:type="dxa"/>
          </w:tcPr>
          <w:p w:rsidR="00E35218" w:rsidRPr="00947E52" w:rsidRDefault="00E35218" w:rsidP="00DC73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Existir una solicitud recibida por seleccionar tipo de apuesta</w:t>
            </w:r>
          </w:p>
        </w:tc>
      </w:tr>
      <w:tr w:rsidR="00E35218" w:rsidRPr="00947E52" w:rsidTr="00DC7397">
        <w:trPr>
          <w:trHeight w:val="342"/>
          <w:jc w:val="right"/>
        </w:trPr>
        <w:tc>
          <w:tcPr>
            <w:tcW w:w="1809" w:type="dxa"/>
            <w:vAlign w:val="center"/>
          </w:tcPr>
          <w:p w:rsidR="00E35218" w:rsidRPr="00947E52" w:rsidRDefault="00E35218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básico</w:t>
            </w:r>
          </w:p>
        </w:tc>
        <w:tc>
          <w:tcPr>
            <w:tcW w:w="7171" w:type="dxa"/>
          </w:tcPr>
          <w:p w:rsidR="00E35218" w:rsidRDefault="00E35218" w:rsidP="00E35218">
            <w:pPr>
              <w:pStyle w:val="ListParagraph"/>
              <w:widowControl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Selecciona tipo de apuesta</w:t>
            </w:r>
            <w:r w:rsidR="00754505">
              <w:rPr>
                <w:rFonts w:ascii="Arial" w:hAnsi="Arial" w:cs="Arial"/>
                <w:sz w:val="20"/>
              </w:rPr>
              <w:t xml:space="preserve"> por </w:t>
            </w:r>
            <w:proofErr w:type="spellStart"/>
            <w:r w:rsidR="00754505">
              <w:rPr>
                <w:rFonts w:ascii="Arial" w:hAnsi="Arial" w:cs="Arial"/>
                <w:sz w:val="20"/>
              </w:rPr>
              <w:t>Posicion</w:t>
            </w:r>
            <w:proofErr w:type="spellEnd"/>
          </w:p>
          <w:p w:rsidR="00E35218" w:rsidRPr="00754505" w:rsidRDefault="00E35218" w:rsidP="00754505">
            <w:pPr>
              <w:pStyle w:val="ListParagraph"/>
              <w:widowControl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="00754505">
              <w:rPr>
                <w:rFonts w:ascii="Arial" w:hAnsi="Arial" w:cs="Arial"/>
                <w:sz w:val="20"/>
              </w:rPr>
              <w:t>e selecciona el caballo deseado que se considerara que quedara entre las primeras tres posiciones</w:t>
            </w:r>
          </w:p>
          <w:p w:rsidR="00E35218" w:rsidRPr="00466213" w:rsidRDefault="00E35218" w:rsidP="00E35218">
            <w:pPr>
              <w:pStyle w:val="ListParagraph"/>
              <w:widowControl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Confirmar apuesta</w:t>
            </w:r>
          </w:p>
        </w:tc>
      </w:tr>
      <w:tr w:rsidR="00E35218" w:rsidRPr="00947E52" w:rsidTr="00DC7397">
        <w:trPr>
          <w:trHeight w:val="342"/>
          <w:jc w:val="right"/>
        </w:trPr>
        <w:tc>
          <w:tcPr>
            <w:tcW w:w="1809" w:type="dxa"/>
            <w:vAlign w:val="center"/>
          </w:tcPr>
          <w:p w:rsidR="00E35218" w:rsidRPr="00947E52" w:rsidRDefault="00E35218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alterno</w:t>
            </w:r>
          </w:p>
        </w:tc>
        <w:tc>
          <w:tcPr>
            <w:tcW w:w="7171" w:type="dxa"/>
          </w:tcPr>
          <w:p w:rsidR="00E35218" w:rsidRPr="00466213" w:rsidRDefault="00E35218" w:rsidP="00DC7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Cancela la apuesta, muestra mensaje de cancelación</w:t>
            </w:r>
          </w:p>
        </w:tc>
      </w:tr>
      <w:tr w:rsidR="00E35218" w:rsidRPr="00947E52" w:rsidTr="00DC7397">
        <w:trPr>
          <w:trHeight w:val="342"/>
          <w:jc w:val="right"/>
        </w:trPr>
        <w:tc>
          <w:tcPr>
            <w:tcW w:w="1809" w:type="dxa"/>
            <w:vAlign w:val="center"/>
          </w:tcPr>
          <w:p w:rsidR="00E35218" w:rsidRPr="00947E52" w:rsidRDefault="00E35218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Resultado</w:t>
            </w:r>
          </w:p>
        </w:tc>
        <w:tc>
          <w:tcPr>
            <w:tcW w:w="7171" w:type="dxa"/>
          </w:tcPr>
          <w:p w:rsidR="00E35218" w:rsidRPr="00947E52" w:rsidRDefault="00E35218" w:rsidP="00DC73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Apuesta </w:t>
            </w:r>
            <w:r w:rsidR="00754505">
              <w:rPr>
                <w:rFonts w:ascii="Arial" w:hAnsi="Arial" w:cs="Arial"/>
                <w:sz w:val="20"/>
              </w:rPr>
              <w:t>Por Posición efectuada exitosamente</w:t>
            </w:r>
          </w:p>
        </w:tc>
      </w:tr>
    </w:tbl>
    <w:p w:rsidR="00E35218" w:rsidRDefault="00E35218" w:rsidP="00BC7D3D">
      <w:pPr>
        <w:rPr>
          <w:rFonts w:ascii="Arial" w:hAnsi="Arial" w:cs="Arial"/>
        </w:rPr>
      </w:pPr>
    </w:p>
    <w:p w:rsidR="00754505" w:rsidRDefault="00754505" w:rsidP="00BC7D3D">
      <w:pPr>
        <w:rPr>
          <w:rFonts w:ascii="Arial" w:hAnsi="Arial" w:cs="Arial"/>
        </w:rPr>
      </w:pPr>
    </w:p>
    <w:p w:rsidR="00754505" w:rsidRDefault="00754505" w:rsidP="00BC7D3D">
      <w:pPr>
        <w:rPr>
          <w:rFonts w:ascii="Arial" w:hAnsi="Arial" w:cs="Arial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09"/>
        <w:gridCol w:w="7171"/>
      </w:tblGrid>
      <w:tr w:rsidR="00754505" w:rsidRPr="00947E52" w:rsidTr="00DC7397">
        <w:trPr>
          <w:trHeight w:val="342"/>
          <w:jc w:val="right"/>
        </w:trPr>
        <w:tc>
          <w:tcPr>
            <w:tcW w:w="1809" w:type="dxa"/>
            <w:shd w:val="clear" w:color="auto" w:fill="D6E3BC" w:themeFill="accent3" w:themeFillTint="66"/>
            <w:vAlign w:val="center"/>
          </w:tcPr>
          <w:p w:rsidR="00754505" w:rsidRPr="00947E52" w:rsidRDefault="00754505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Casos</w:t>
            </w:r>
          </w:p>
        </w:tc>
        <w:tc>
          <w:tcPr>
            <w:tcW w:w="7171" w:type="dxa"/>
            <w:shd w:val="clear" w:color="auto" w:fill="D6E3BC" w:themeFill="accent3" w:themeFillTint="66"/>
            <w:vAlign w:val="center"/>
          </w:tcPr>
          <w:p w:rsidR="00754505" w:rsidRPr="00947E52" w:rsidRDefault="00754505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Acción</w:t>
            </w:r>
          </w:p>
        </w:tc>
      </w:tr>
      <w:tr w:rsidR="00754505" w:rsidRPr="00947E52" w:rsidTr="00DC7397">
        <w:trPr>
          <w:trHeight w:val="342"/>
          <w:jc w:val="right"/>
        </w:trPr>
        <w:tc>
          <w:tcPr>
            <w:tcW w:w="1809" w:type="dxa"/>
            <w:vAlign w:val="center"/>
          </w:tcPr>
          <w:p w:rsidR="00754505" w:rsidRPr="00947E52" w:rsidRDefault="00754505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Caso de uso</w:t>
            </w:r>
          </w:p>
        </w:tc>
        <w:tc>
          <w:tcPr>
            <w:tcW w:w="7171" w:type="dxa"/>
          </w:tcPr>
          <w:p w:rsidR="00754505" w:rsidRPr="00947E52" w:rsidRDefault="00754505" w:rsidP="00DC73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Apuesta </w:t>
            </w:r>
            <w:proofErr w:type="spellStart"/>
            <w:r>
              <w:rPr>
                <w:rFonts w:ascii="Arial" w:hAnsi="Arial" w:cs="Arial"/>
                <w:sz w:val="20"/>
              </w:rPr>
              <w:t>Fantasy</w:t>
            </w:r>
            <w:proofErr w:type="spellEnd"/>
          </w:p>
        </w:tc>
      </w:tr>
      <w:tr w:rsidR="00754505" w:rsidRPr="00947E52" w:rsidTr="00DC7397">
        <w:trPr>
          <w:trHeight w:val="342"/>
          <w:jc w:val="right"/>
        </w:trPr>
        <w:tc>
          <w:tcPr>
            <w:tcW w:w="1809" w:type="dxa"/>
            <w:vAlign w:val="center"/>
          </w:tcPr>
          <w:p w:rsidR="00754505" w:rsidRPr="00947E52" w:rsidRDefault="00754505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7171" w:type="dxa"/>
          </w:tcPr>
          <w:p w:rsidR="00754505" w:rsidRPr="00947E52" w:rsidRDefault="00754505" w:rsidP="00DC73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Usuario</w:t>
            </w:r>
          </w:p>
        </w:tc>
      </w:tr>
      <w:tr w:rsidR="00754505" w:rsidRPr="00947E52" w:rsidTr="00DC7397">
        <w:trPr>
          <w:trHeight w:val="342"/>
          <w:jc w:val="right"/>
        </w:trPr>
        <w:tc>
          <w:tcPr>
            <w:tcW w:w="1809" w:type="dxa"/>
            <w:vAlign w:val="center"/>
          </w:tcPr>
          <w:p w:rsidR="00754505" w:rsidRPr="00947E52" w:rsidRDefault="00754505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7171" w:type="dxa"/>
          </w:tcPr>
          <w:p w:rsidR="00754505" w:rsidRPr="008E47EB" w:rsidRDefault="00754505" w:rsidP="00DC7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</w:t>
            </w:r>
            <w:r w:rsidRPr="002F3946">
              <w:rPr>
                <w:rFonts w:ascii="Arial" w:hAnsi="Arial" w:cs="Arial"/>
                <w:sz w:val="20"/>
                <w:szCs w:val="20"/>
              </w:rPr>
              <w:t xml:space="preserve">inda </w:t>
            </w:r>
            <w:r>
              <w:rPr>
                <w:rFonts w:ascii="Arial" w:hAnsi="Arial" w:cs="Arial"/>
                <w:sz w:val="20"/>
                <w:szCs w:val="20"/>
              </w:rPr>
              <w:t>el un tipo especial de apuesta donde se enfrentan dos equipos en un duelo virtual.</w:t>
            </w:r>
          </w:p>
        </w:tc>
      </w:tr>
      <w:tr w:rsidR="00754505" w:rsidRPr="00947E52" w:rsidTr="00DC7397">
        <w:trPr>
          <w:trHeight w:val="342"/>
          <w:jc w:val="right"/>
        </w:trPr>
        <w:tc>
          <w:tcPr>
            <w:tcW w:w="1809" w:type="dxa"/>
            <w:vAlign w:val="center"/>
          </w:tcPr>
          <w:p w:rsidR="00754505" w:rsidRPr="00947E52" w:rsidRDefault="00754505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Precondición</w:t>
            </w:r>
          </w:p>
        </w:tc>
        <w:tc>
          <w:tcPr>
            <w:tcW w:w="7171" w:type="dxa"/>
          </w:tcPr>
          <w:p w:rsidR="00754505" w:rsidRPr="00947E52" w:rsidRDefault="00754505" w:rsidP="00DC73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Existir una solicitud recibida por seleccionar tipo de apuesta</w:t>
            </w:r>
          </w:p>
        </w:tc>
      </w:tr>
      <w:tr w:rsidR="00754505" w:rsidRPr="00947E52" w:rsidTr="00DC7397">
        <w:trPr>
          <w:trHeight w:val="342"/>
          <w:jc w:val="right"/>
        </w:trPr>
        <w:tc>
          <w:tcPr>
            <w:tcW w:w="1809" w:type="dxa"/>
            <w:vAlign w:val="center"/>
          </w:tcPr>
          <w:p w:rsidR="00754505" w:rsidRPr="00947E52" w:rsidRDefault="00754505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básico</w:t>
            </w:r>
          </w:p>
        </w:tc>
        <w:tc>
          <w:tcPr>
            <w:tcW w:w="7171" w:type="dxa"/>
          </w:tcPr>
          <w:p w:rsidR="00754505" w:rsidRDefault="00754505" w:rsidP="00754505">
            <w:pPr>
              <w:pStyle w:val="ListParagraph"/>
              <w:widowControl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Selecciona tipo de apuesta </w:t>
            </w:r>
            <w:proofErr w:type="spellStart"/>
            <w:r>
              <w:rPr>
                <w:rFonts w:ascii="Arial" w:hAnsi="Arial" w:cs="Arial"/>
                <w:sz w:val="20"/>
              </w:rPr>
              <w:t>fantasy</w:t>
            </w:r>
            <w:proofErr w:type="spellEnd"/>
          </w:p>
          <w:p w:rsidR="00754505" w:rsidRDefault="00754505" w:rsidP="00754505">
            <w:pPr>
              <w:pStyle w:val="ListParagraph"/>
              <w:widowControl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selecciona los duelos participantes.</w:t>
            </w:r>
          </w:p>
          <w:p w:rsidR="00754505" w:rsidRPr="00466213" w:rsidRDefault="00754505" w:rsidP="00754505">
            <w:pPr>
              <w:pStyle w:val="ListParagraph"/>
              <w:widowControl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Confirmar apuesta</w:t>
            </w:r>
          </w:p>
        </w:tc>
      </w:tr>
      <w:tr w:rsidR="00754505" w:rsidRPr="00947E52" w:rsidTr="00DC7397">
        <w:trPr>
          <w:trHeight w:val="342"/>
          <w:jc w:val="right"/>
        </w:trPr>
        <w:tc>
          <w:tcPr>
            <w:tcW w:w="1809" w:type="dxa"/>
            <w:vAlign w:val="center"/>
          </w:tcPr>
          <w:p w:rsidR="00754505" w:rsidRPr="00947E52" w:rsidRDefault="00754505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Flujo alterno</w:t>
            </w:r>
          </w:p>
        </w:tc>
        <w:tc>
          <w:tcPr>
            <w:tcW w:w="7171" w:type="dxa"/>
          </w:tcPr>
          <w:p w:rsidR="00754505" w:rsidRPr="00466213" w:rsidRDefault="00754505" w:rsidP="00DC7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Cancela la apuesta, muestra mensaje de cancelación</w:t>
            </w:r>
          </w:p>
        </w:tc>
      </w:tr>
      <w:tr w:rsidR="00754505" w:rsidRPr="00947E52" w:rsidTr="00DC7397">
        <w:trPr>
          <w:trHeight w:val="342"/>
          <w:jc w:val="right"/>
        </w:trPr>
        <w:tc>
          <w:tcPr>
            <w:tcW w:w="1809" w:type="dxa"/>
            <w:vAlign w:val="center"/>
          </w:tcPr>
          <w:p w:rsidR="00754505" w:rsidRPr="00947E52" w:rsidRDefault="00754505" w:rsidP="00DC7397">
            <w:pPr>
              <w:rPr>
                <w:rFonts w:ascii="Arial" w:hAnsi="Arial" w:cs="Arial"/>
                <w:b/>
                <w:sz w:val="20"/>
              </w:rPr>
            </w:pPr>
            <w:r w:rsidRPr="00947E52">
              <w:rPr>
                <w:rFonts w:ascii="Arial" w:hAnsi="Arial" w:cs="Arial"/>
                <w:b/>
                <w:sz w:val="20"/>
              </w:rPr>
              <w:t>Resultado</w:t>
            </w:r>
          </w:p>
        </w:tc>
        <w:tc>
          <w:tcPr>
            <w:tcW w:w="7171" w:type="dxa"/>
          </w:tcPr>
          <w:p w:rsidR="00754505" w:rsidRPr="00947E52" w:rsidRDefault="00754505" w:rsidP="00DC739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Apuesta </w:t>
            </w:r>
            <w:proofErr w:type="spellStart"/>
            <w:r>
              <w:rPr>
                <w:rFonts w:ascii="Arial" w:hAnsi="Arial" w:cs="Arial"/>
                <w:sz w:val="20"/>
              </w:rPr>
              <w:t>Fantasy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efectuada con éxito</w:t>
            </w:r>
          </w:p>
        </w:tc>
      </w:tr>
    </w:tbl>
    <w:p w:rsidR="00754505" w:rsidRDefault="00754505" w:rsidP="00BC7D3D">
      <w:pPr>
        <w:rPr>
          <w:rFonts w:ascii="Arial" w:hAnsi="Arial" w:cs="Arial"/>
        </w:rPr>
      </w:pPr>
    </w:p>
    <w:sectPr w:rsidR="00754505" w:rsidSect="005907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714" w:rsidRDefault="00371714">
      <w:pPr>
        <w:spacing w:line="240" w:lineRule="auto"/>
      </w:pPr>
      <w:r>
        <w:separator/>
      </w:r>
    </w:p>
  </w:endnote>
  <w:endnote w:type="continuationSeparator" w:id="0">
    <w:p w:rsidR="00371714" w:rsidRDefault="00371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EF5" w:rsidRDefault="00AA18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84EF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4EF5" w:rsidRDefault="00984EF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4EF5" w:rsidRPr="00606C8B" w:rsidTr="00A2261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EF5" w:rsidRPr="00606C8B" w:rsidRDefault="00984EF5" w:rsidP="00A22615">
          <w:pPr>
            <w:ind w:right="360"/>
            <w:rPr>
              <w:rFonts w:ascii="Arial" w:hAnsi="Arial" w:cs="Arial"/>
              <w:lang w:val="es-ES"/>
            </w:rPr>
          </w:pPr>
          <w:r w:rsidRPr="00606C8B">
            <w:rPr>
              <w:rFonts w:ascii="Arial" w:hAnsi="Arial" w:cs="Arial"/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EF5" w:rsidRPr="00606C8B" w:rsidRDefault="00984EF5" w:rsidP="00C71B84">
          <w:pPr>
            <w:jc w:val="center"/>
            <w:rPr>
              <w:rFonts w:ascii="Arial" w:hAnsi="Arial" w:cs="Arial"/>
              <w:lang w:val="es-ES"/>
            </w:rPr>
          </w:pPr>
          <w:r w:rsidRPr="00606C8B">
            <w:rPr>
              <w:rFonts w:ascii="Arial" w:hAnsi="Arial" w:cs="Arial"/>
              <w:lang w:val="es-ES"/>
            </w:rPr>
            <w:sym w:font="Symbol" w:char="F0D3"/>
          </w:r>
          <w:r>
            <w:rPr>
              <w:rFonts w:ascii="Arial" w:hAnsi="Arial" w:cs="Arial"/>
              <w:lang w:val="es-ES"/>
            </w:rPr>
            <w:t>KIBO S.A., 2012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EF5" w:rsidRPr="00606C8B" w:rsidRDefault="00984EF5" w:rsidP="00A22615">
          <w:pPr>
            <w:jc w:val="right"/>
            <w:rPr>
              <w:rFonts w:ascii="Arial" w:hAnsi="Arial" w:cs="Arial"/>
              <w:lang w:val="es-ES"/>
            </w:rPr>
          </w:pPr>
          <w:r w:rsidRPr="00606C8B">
            <w:rPr>
              <w:rFonts w:ascii="Arial" w:hAnsi="Arial" w:cs="Arial"/>
              <w:lang w:val="es-ES"/>
            </w:rPr>
            <w:t xml:space="preserve">Page </w:t>
          </w:r>
          <w:r w:rsidR="00AA185C" w:rsidRPr="00606C8B">
            <w:rPr>
              <w:rStyle w:val="PageNumber"/>
              <w:rFonts w:ascii="Arial" w:hAnsi="Arial" w:cs="Arial"/>
              <w:lang w:val="es-ES"/>
            </w:rPr>
            <w:fldChar w:fldCharType="begin"/>
          </w:r>
          <w:r w:rsidRPr="00606C8B">
            <w:rPr>
              <w:rStyle w:val="PageNumber"/>
              <w:rFonts w:ascii="Arial" w:hAnsi="Arial" w:cs="Arial"/>
              <w:lang w:val="es-ES"/>
            </w:rPr>
            <w:instrText xml:space="preserve"> PAGE </w:instrText>
          </w:r>
          <w:r w:rsidR="00AA185C" w:rsidRPr="00606C8B">
            <w:rPr>
              <w:rStyle w:val="PageNumber"/>
              <w:rFonts w:ascii="Arial" w:hAnsi="Arial" w:cs="Arial"/>
              <w:lang w:val="es-ES"/>
            </w:rPr>
            <w:fldChar w:fldCharType="separate"/>
          </w:r>
          <w:r w:rsidR="00133669">
            <w:rPr>
              <w:rStyle w:val="PageNumber"/>
              <w:rFonts w:ascii="Arial" w:hAnsi="Arial" w:cs="Arial"/>
              <w:noProof/>
              <w:lang w:val="es-ES"/>
            </w:rPr>
            <w:t>6</w:t>
          </w:r>
          <w:r w:rsidR="00AA185C" w:rsidRPr="00606C8B">
            <w:rPr>
              <w:rStyle w:val="PageNumber"/>
              <w:rFonts w:ascii="Arial" w:hAnsi="Arial" w:cs="Arial"/>
              <w:lang w:val="es-ES"/>
            </w:rPr>
            <w:fldChar w:fldCharType="end"/>
          </w:r>
        </w:p>
      </w:tc>
    </w:tr>
  </w:tbl>
  <w:p w:rsidR="00984EF5" w:rsidRDefault="00984E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EF5" w:rsidRDefault="00984E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714" w:rsidRDefault="00371714">
      <w:pPr>
        <w:spacing w:line="240" w:lineRule="auto"/>
      </w:pPr>
      <w:r>
        <w:separator/>
      </w:r>
    </w:p>
  </w:footnote>
  <w:footnote w:type="continuationSeparator" w:id="0">
    <w:p w:rsidR="00371714" w:rsidRDefault="003717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EF5" w:rsidRDefault="00984EF5">
    <w:pPr>
      <w:rPr>
        <w:sz w:val="24"/>
      </w:rPr>
    </w:pPr>
  </w:p>
  <w:p w:rsidR="00984EF5" w:rsidRDefault="00984EF5">
    <w:pPr>
      <w:pBdr>
        <w:top w:val="single" w:sz="6" w:space="1" w:color="auto"/>
      </w:pBdr>
      <w:rPr>
        <w:sz w:val="24"/>
      </w:rPr>
    </w:pPr>
  </w:p>
  <w:p w:rsidR="00984EF5" w:rsidRPr="00743221" w:rsidRDefault="00B8185C" w:rsidP="00232D30">
    <w:pPr>
      <w:autoSpaceDE w:val="0"/>
      <w:autoSpaceDN w:val="0"/>
      <w:adjustRightInd w:val="0"/>
      <w:jc w:val="right"/>
      <w:rPr>
        <w:rFonts w:ascii="Tahoma" w:hAnsi="Tahoma" w:cs="Tahoma"/>
        <w:bCs/>
        <w:sz w:val="36"/>
        <w:szCs w:val="36"/>
      </w:rPr>
    </w:pPr>
    <w:r>
      <w:rPr>
        <w:rFonts w:ascii="Tahoma" w:hAnsi="Tahoma" w:cs="Tahoma"/>
        <w:bCs/>
        <w:sz w:val="36"/>
        <w:szCs w:val="36"/>
      </w:rPr>
      <w:t>SEGANA</w:t>
    </w:r>
    <w:r w:rsidR="00984EF5" w:rsidRPr="00E44881">
      <w:rPr>
        <w:rFonts w:ascii="Tahoma" w:hAnsi="Tahoma" w:cs="Tahoma"/>
        <w:bCs/>
        <w:sz w:val="36"/>
        <w:szCs w:val="36"/>
      </w:rPr>
      <w:t>©</w:t>
    </w:r>
  </w:p>
  <w:p w:rsidR="00984EF5" w:rsidRDefault="00984EF5">
    <w:pPr>
      <w:pBdr>
        <w:bottom w:val="single" w:sz="6" w:space="1" w:color="auto"/>
      </w:pBdr>
      <w:jc w:val="right"/>
      <w:rPr>
        <w:sz w:val="24"/>
      </w:rPr>
    </w:pPr>
  </w:p>
  <w:p w:rsidR="00984EF5" w:rsidRDefault="00984E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20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6536"/>
      <w:gridCol w:w="1984"/>
    </w:tblGrid>
    <w:tr w:rsidR="00984EF5" w:rsidRPr="00743221" w:rsidTr="00A22615">
      <w:trPr>
        <w:trHeight w:val="300"/>
        <w:jc w:val="center"/>
      </w:trPr>
      <w:tc>
        <w:tcPr>
          <w:tcW w:w="6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84EF5" w:rsidRPr="00743221" w:rsidRDefault="00984EF5" w:rsidP="006629CF">
          <w:pPr>
            <w:spacing w:line="240" w:lineRule="auto"/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</w:pPr>
          <w:r>
            <w:rPr>
              <w:rFonts w:ascii="Arial" w:hAnsi="Arial" w:cs="Arial"/>
              <w:sz w:val="22"/>
              <w:szCs w:val="22"/>
              <w:lang w:val="es-ES"/>
            </w:rPr>
            <w:t>Apuestas por internet</w:t>
          </w:r>
        </w:p>
      </w:tc>
      <w:tc>
        <w:tcPr>
          <w:tcW w:w="198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84EF5" w:rsidRPr="00743221" w:rsidRDefault="00984EF5" w:rsidP="00A22615">
          <w:pPr>
            <w:spacing w:line="240" w:lineRule="auto"/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</w:pPr>
          <w:r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  <w:t>Versión:  1.0</w:t>
          </w:r>
        </w:p>
      </w:tc>
    </w:tr>
    <w:tr w:rsidR="00984EF5" w:rsidRPr="00743221" w:rsidTr="00A22615">
      <w:trPr>
        <w:trHeight w:val="300"/>
        <w:jc w:val="center"/>
      </w:trPr>
      <w:tc>
        <w:tcPr>
          <w:tcW w:w="6536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84EF5" w:rsidRPr="00743221" w:rsidRDefault="00984EF5" w:rsidP="00A22615">
          <w:pPr>
            <w:autoSpaceDE w:val="0"/>
            <w:autoSpaceDN w:val="0"/>
            <w:adjustRightInd w:val="0"/>
            <w:rPr>
              <w:rFonts w:ascii="Arial" w:hAnsi="Arial" w:cs="Arial"/>
              <w:bCs/>
              <w:sz w:val="22"/>
              <w:szCs w:val="22"/>
              <w:lang w:val="es-ES"/>
            </w:rPr>
          </w:pPr>
          <w:proofErr w:type="spellStart"/>
          <w:r>
            <w:rPr>
              <w:rFonts w:ascii="Arial" w:hAnsi="Arial" w:cs="Arial"/>
              <w:bCs/>
              <w:sz w:val="22"/>
              <w:szCs w:val="22"/>
              <w:lang w:val="es-ES"/>
            </w:rPr>
            <w:t>Segana</w:t>
          </w:r>
          <w:proofErr w:type="spellEnd"/>
          <w:r w:rsidRPr="00743221">
            <w:rPr>
              <w:rFonts w:ascii="Arial" w:hAnsi="Arial" w:cs="Arial"/>
              <w:bCs/>
              <w:sz w:val="22"/>
              <w:szCs w:val="22"/>
              <w:lang w:val="es-ES"/>
            </w:rPr>
            <w:t>©</w:t>
          </w:r>
        </w:p>
      </w:tc>
      <w:tc>
        <w:tcPr>
          <w:tcW w:w="198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84EF5" w:rsidRPr="00743221" w:rsidRDefault="00984EF5" w:rsidP="00A22615">
          <w:pPr>
            <w:spacing w:line="240" w:lineRule="auto"/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</w:pPr>
          <w:r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  <w:t>Fecha: 17/02/2012</w:t>
          </w:r>
        </w:p>
      </w:tc>
    </w:tr>
    <w:tr w:rsidR="00984EF5" w:rsidRPr="00743221" w:rsidTr="00A22615">
      <w:trPr>
        <w:trHeight w:val="300"/>
        <w:jc w:val="center"/>
      </w:trPr>
      <w:tc>
        <w:tcPr>
          <w:tcW w:w="85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:rsidR="00984EF5" w:rsidRPr="00743221" w:rsidRDefault="00984EF5" w:rsidP="00232D30">
          <w:pPr>
            <w:spacing w:line="240" w:lineRule="auto"/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</w:pPr>
          <w:r w:rsidRPr="00743221"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  <w:t xml:space="preserve">Documento </w:t>
          </w:r>
          <w:r>
            <w:rPr>
              <w:rFonts w:ascii="Arial" w:hAnsi="Arial" w:cs="Arial"/>
              <w:color w:val="000000"/>
              <w:sz w:val="22"/>
              <w:szCs w:val="22"/>
              <w:lang w:val="es-ES" w:eastAsia="es-ES"/>
            </w:rPr>
            <w:t>Casos de Uso</w:t>
          </w:r>
        </w:p>
      </w:tc>
    </w:tr>
  </w:tbl>
  <w:p w:rsidR="00984EF5" w:rsidRDefault="00984E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EF5" w:rsidRDefault="00984E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5B6F49"/>
    <w:multiLevelType w:val="hybridMultilevel"/>
    <w:tmpl w:val="6548E5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F099A"/>
    <w:multiLevelType w:val="hybridMultilevel"/>
    <w:tmpl w:val="6548E5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33EE1"/>
    <w:multiLevelType w:val="hybridMultilevel"/>
    <w:tmpl w:val="9478249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53B7B"/>
    <w:multiLevelType w:val="hybridMultilevel"/>
    <w:tmpl w:val="6548E5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800C8"/>
    <w:multiLevelType w:val="hybridMultilevel"/>
    <w:tmpl w:val="6548E5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70DFC"/>
    <w:multiLevelType w:val="hybridMultilevel"/>
    <w:tmpl w:val="6548E5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39458F"/>
    <w:multiLevelType w:val="hybridMultilevel"/>
    <w:tmpl w:val="6548E5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97318"/>
    <w:multiLevelType w:val="hybridMultilevel"/>
    <w:tmpl w:val="6548E5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20809"/>
    <w:multiLevelType w:val="hybridMultilevel"/>
    <w:tmpl w:val="6548E5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594F9F"/>
    <w:multiLevelType w:val="hybridMultilevel"/>
    <w:tmpl w:val="6548E5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694901"/>
    <w:multiLevelType w:val="hybridMultilevel"/>
    <w:tmpl w:val="6548E5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533892"/>
    <w:multiLevelType w:val="hybridMultilevel"/>
    <w:tmpl w:val="6548E5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7F5316"/>
    <w:multiLevelType w:val="hybridMultilevel"/>
    <w:tmpl w:val="862A69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090CC3"/>
    <w:multiLevelType w:val="hybridMultilevel"/>
    <w:tmpl w:val="6548E5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333A0A"/>
    <w:multiLevelType w:val="hybridMultilevel"/>
    <w:tmpl w:val="6548E5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5F3301"/>
    <w:multiLevelType w:val="hybridMultilevel"/>
    <w:tmpl w:val="6548E5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0"/>
  </w:num>
  <w:num w:numId="5">
    <w:abstractNumId w:val="4"/>
  </w:num>
  <w:num w:numId="6">
    <w:abstractNumId w:val="8"/>
  </w:num>
  <w:num w:numId="7">
    <w:abstractNumId w:val="12"/>
  </w:num>
  <w:num w:numId="8">
    <w:abstractNumId w:val="15"/>
  </w:num>
  <w:num w:numId="9">
    <w:abstractNumId w:val="14"/>
  </w:num>
  <w:num w:numId="10">
    <w:abstractNumId w:val="5"/>
  </w:num>
  <w:num w:numId="11">
    <w:abstractNumId w:val="2"/>
  </w:num>
  <w:num w:numId="12">
    <w:abstractNumId w:val="16"/>
  </w:num>
  <w:num w:numId="13">
    <w:abstractNumId w:val="11"/>
  </w:num>
  <w:num w:numId="14">
    <w:abstractNumId w:val="9"/>
  </w:num>
  <w:num w:numId="15">
    <w:abstractNumId w:val="6"/>
  </w:num>
  <w:num w:numId="16">
    <w:abstractNumId w:val="7"/>
  </w:num>
  <w:num w:numId="17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2D30"/>
    <w:rsid w:val="00017A14"/>
    <w:rsid w:val="000474B6"/>
    <w:rsid w:val="00065548"/>
    <w:rsid w:val="000B596A"/>
    <w:rsid w:val="000C68F1"/>
    <w:rsid w:val="000D6A8F"/>
    <w:rsid w:val="000F690E"/>
    <w:rsid w:val="00117A9C"/>
    <w:rsid w:val="00120A35"/>
    <w:rsid w:val="00133669"/>
    <w:rsid w:val="00147D49"/>
    <w:rsid w:val="00164D67"/>
    <w:rsid w:val="001C7478"/>
    <w:rsid w:val="00232D30"/>
    <w:rsid w:val="00261E81"/>
    <w:rsid w:val="00266331"/>
    <w:rsid w:val="002849BC"/>
    <w:rsid w:val="00291437"/>
    <w:rsid w:val="002A5E56"/>
    <w:rsid w:val="002B1710"/>
    <w:rsid w:val="002C4FFB"/>
    <w:rsid w:val="002F046E"/>
    <w:rsid w:val="002F3946"/>
    <w:rsid w:val="00306103"/>
    <w:rsid w:val="00333744"/>
    <w:rsid w:val="00336873"/>
    <w:rsid w:val="00336B2A"/>
    <w:rsid w:val="00371714"/>
    <w:rsid w:val="00377267"/>
    <w:rsid w:val="00384611"/>
    <w:rsid w:val="00391CC9"/>
    <w:rsid w:val="00392EE7"/>
    <w:rsid w:val="00393FF8"/>
    <w:rsid w:val="003B183B"/>
    <w:rsid w:val="003C6D0D"/>
    <w:rsid w:val="003E45F7"/>
    <w:rsid w:val="003E64D0"/>
    <w:rsid w:val="004265D5"/>
    <w:rsid w:val="004415A5"/>
    <w:rsid w:val="00444C79"/>
    <w:rsid w:val="00461BF4"/>
    <w:rsid w:val="00466213"/>
    <w:rsid w:val="004876B2"/>
    <w:rsid w:val="004A0C81"/>
    <w:rsid w:val="004A2497"/>
    <w:rsid w:val="00513AD6"/>
    <w:rsid w:val="0052218B"/>
    <w:rsid w:val="00537F26"/>
    <w:rsid w:val="00556CFD"/>
    <w:rsid w:val="00560C11"/>
    <w:rsid w:val="00571863"/>
    <w:rsid w:val="005815BD"/>
    <w:rsid w:val="00590707"/>
    <w:rsid w:val="005923D5"/>
    <w:rsid w:val="005B6DD7"/>
    <w:rsid w:val="005F133D"/>
    <w:rsid w:val="00606ABD"/>
    <w:rsid w:val="0064275F"/>
    <w:rsid w:val="00644BD7"/>
    <w:rsid w:val="006560D7"/>
    <w:rsid w:val="006629CF"/>
    <w:rsid w:val="00664092"/>
    <w:rsid w:val="006C1DD0"/>
    <w:rsid w:val="006C736C"/>
    <w:rsid w:val="006E497F"/>
    <w:rsid w:val="006E7B94"/>
    <w:rsid w:val="00731823"/>
    <w:rsid w:val="00754505"/>
    <w:rsid w:val="00760237"/>
    <w:rsid w:val="00782683"/>
    <w:rsid w:val="00786EDF"/>
    <w:rsid w:val="007C23BC"/>
    <w:rsid w:val="007D2B50"/>
    <w:rsid w:val="007D5B3A"/>
    <w:rsid w:val="007E0765"/>
    <w:rsid w:val="008028CF"/>
    <w:rsid w:val="00820C42"/>
    <w:rsid w:val="0084101B"/>
    <w:rsid w:val="00843A3A"/>
    <w:rsid w:val="00863941"/>
    <w:rsid w:val="0087396B"/>
    <w:rsid w:val="008876EB"/>
    <w:rsid w:val="008E47EB"/>
    <w:rsid w:val="00914B36"/>
    <w:rsid w:val="00934985"/>
    <w:rsid w:val="00943336"/>
    <w:rsid w:val="00945C7A"/>
    <w:rsid w:val="00947E52"/>
    <w:rsid w:val="00984EF5"/>
    <w:rsid w:val="009B2053"/>
    <w:rsid w:val="009C1177"/>
    <w:rsid w:val="009C519A"/>
    <w:rsid w:val="00A20895"/>
    <w:rsid w:val="00A22615"/>
    <w:rsid w:val="00A26109"/>
    <w:rsid w:val="00A650A9"/>
    <w:rsid w:val="00AA185C"/>
    <w:rsid w:val="00AA2C8F"/>
    <w:rsid w:val="00AB41DD"/>
    <w:rsid w:val="00AC210C"/>
    <w:rsid w:val="00B01B61"/>
    <w:rsid w:val="00B1106B"/>
    <w:rsid w:val="00B65B82"/>
    <w:rsid w:val="00B8185C"/>
    <w:rsid w:val="00B82F59"/>
    <w:rsid w:val="00B849E9"/>
    <w:rsid w:val="00B929CC"/>
    <w:rsid w:val="00B95E65"/>
    <w:rsid w:val="00BC7972"/>
    <w:rsid w:val="00BC7D3D"/>
    <w:rsid w:val="00BF4551"/>
    <w:rsid w:val="00C02D07"/>
    <w:rsid w:val="00C25FEB"/>
    <w:rsid w:val="00C44E27"/>
    <w:rsid w:val="00C71B84"/>
    <w:rsid w:val="00C84A3E"/>
    <w:rsid w:val="00CA1852"/>
    <w:rsid w:val="00CA5C86"/>
    <w:rsid w:val="00CB6521"/>
    <w:rsid w:val="00CC6291"/>
    <w:rsid w:val="00CD18AB"/>
    <w:rsid w:val="00CD214A"/>
    <w:rsid w:val="00CE21F6"/>
    <w:rsid w:val="00D12CAC"/>
    <w:rsid w:val="00D32589"/>
    <w:rsid w:val="00D7128B"/>
    <w:rsid w:val="00D769EC"/>
    <w:rsid w:val="00D8737F"/>
    <w:rsid w:val="00DB6FD1"/>
    <w:rsid w:val="00DC50A6"/>
    <w:rsid w:val="00DE1D38"/>
    <w:rsid w:val="00E13B7A"/>
    <w:rsid w:val="00E35218"/>
    <w:rsid w:val="00E63522"/>
    <w:rsid w:val="00E732E3"/>
    <w:rsid w:val="00E762D4"/>
    <w:rsid w:val="00E80266"/>
    <w:rsid w:val="00E82905"/>
    <w:rsid w:val="00EA19AB"/>
    <w:rsid w:val="00EF3E9C"/>
    <w:rsid w:val="00F12CB1"/>
    <w:rsid w:val="00F2785F"/>
    <w:rsid w:val="00F35123"/>
    <w:rsid w:val="00F417C3"/>
    <w:rsid w:val="00F866B6"/>
    <w:rsid w:val="00FA2015"/>
    <w:rsid w:val="00FB7686"/>
    <w:rsid w:val="00FC4370"/>
    <w:rsid w:val="00FC640D"/>
    <w:rsid w:val="00FF1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07"/>
    <w:pPr>
      <w:widowControl w:val="0"/>
      <w:spacing w:line="240" w:lineRule="atLeast"/>
    </w:pPr>
    <w:rPr>
      <w:lang w:val="es-ES_tradnl" w:eastAsia="en-US"/>
    </w:rPr>
  </w:style>
  <w:style w:type="paragraph" w:styleId="Heading1">
    <w:name w:val="heading 1"/>
    <w:basedOn w:val="Normal"/>
    <w:next w:val="Normal"/>
    <w:qFormat/>
    <w:rsid w:val="0059070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9070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9070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9070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9070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9070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9070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59070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9070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90707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59070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9070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590707"/>
    <w:pPr>
      <w:ind w:left="900" w:hanging="900"/>
    </w:pPr>
  </w:style>
  <w:style w:type="paragraph" w:styleId="TOC1">
    <w:name w:val="toc 1"/>
    <w:basedOn w:val="Normal"/>
    <w:next w:val="Normal"/>
    <w:semiHidden/>
    <w:rsid w:val="0059070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9070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59070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5907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907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90707"/>
  </w:style>
  <w:style w:type="paragraph" w:customStyle="1" w:styleId="Bullet1">
    <w:name w:val="Bullet1"/>
    <w:basedOn w:val="Normal"/>
    <w:rsid w:val="00590707"/>
    <w:pPr>
      <w:ind w:left="720" w:hanging="432"/>
    </w:pPr>
  </w:style>
  <w:style w:type="paragraph" w:customStyle="1" w:styleId="Bullet2">
    <w:name w:val="Bullet2"/>
    <w:basedOn w:val="Normal"/>
    <w:rsid w:val="0059070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90707"/>
    <w:pPr>
      <w:keepLines/>
      <w:spacing w:after="120"/>
    </w:pPr>
  </w:style>
  <w:style w:type="paragraph" w:styleId="BodyText">
    <w:name w:val="Body Text"/>
    <w:basedOn w:val="Normal"/>
    <w:semiHidden/>
    <w:rsid w:val="0059070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59070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590707"/>
    <w:rPr>
      <w:sz w:val="20"/>
      <w:vertAlign w:val="superscript"/>
    </w:rPr>
  </w:style>
  <w:style w:type="paragraph" w:styleId="FootnoteText">
    <w:name w:val="footnote text"/>
    <w:basedOn w:val="Normal"/>
    <w:semiHidden/>
    <w:rsid w:val="0059070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9070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90707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9070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90707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590707"/>
    <w:pPr>
      <w:ind w:left="600"/>
    </w:pPr>
  </w:style>
  <w:style w:type="paragraph" w:styleId="TOC5">
    <w:name w:val="toc 5"/>
    <w:basedOn w:val="Normal"/>
    <w:next w:val="Normal"/>
    <w:autoRedefine/>
    <w:semiHidden/>
    <w:rsid w:val="00590707"/>
    <w:pPr>
      <w:ind w:left="800"/>
    </w:pPr>
  </w:style>
  <w:style w:type="paragraph" w:styleId="TOC6">
    <w:name w:val="toc 6"/>
    <w:basedOn w:val="Normal"/>
    <w:next w:val="Normal"/>
    <w:autoRedefine/>
    <w:semiHidden/>
    <w:rsid w:val="00590707"/>
    <w:pPr>
      <w:ind w:left="1000"/>
    </w:pPr>
  </w:style>
  <w:style w:type="paragraph" w:styleId="TOC7">
    <w:name w:val="toc 7"/>
    <w:basedOn w:val="Normal"/>
    <w:next w:val="Normal"/>
    <w:autoRedefine/>
    <w:semiHidden/>
    <w:rsid w:val="00590707"/>
    <w:pPr>
      <w:ind w:left="1200"/>
    </w:pPr>
  </w:style>
  <w:style w:type="paragraph" w:styleId="TOC8">
    <w:name w:val="toc 8"/>
    <w:basedOn w:val="Normal"/>
    <w:next w:val="Normal"/>
    <w:autoRedefine/>
    <w:semiHidden/>
    <w:rsid w:val="00590707"/>
    <w:pPr>
      <w:ind w:left="1400"/>
    </w:pPr>
  </w:style>
  <w:style w:type="paragraph" w:styleId="TOC9">
    <w:name w:val="toc 9"/>
    <w:basedOn w:val="Normal"/>
    <w:next w:val="Normal"/>
    <w:autoRedefine/>
    <w:semiHidden/>
    <w:rsid w:val="00590707"/>
    <w:pPr>
      <w:ind w:left="1600"/>
    </w:pPr>
  </w:style>
  <w:style w:type="paragraph" w:styleId="BodyText2">
    <w:name w:val="Body Text 2"/>
    <w:basedOn w:val="Normal"/>
    <w:semiHidden/>
    <w:rsid w:val="00590707"/>
    <w:rPr>
      <w:i/>
      <w:color w:val="0000FF"/>
    </w:rPr>
  </w:style>
  <w:style w:type="paragraph" w:styleId="BodyTextIndent">
    <w:name w:val="Body Text Indent"/>
    <w:basedOn w:val="Normal"/>
    <w:semiHidden/>
    <w:rsid w:val="0059070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9070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90707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90707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5907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5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BD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DefaultParagraphFont"/>
    <w:link w:val="Title"/>
    <w:rsid w:val="00232D30"/>
    <w:rPr>
      <w:rFonts w:ascii="Arial" w:hAnsi="Arial"/>
      <w:b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32D30"/>
    <w:rPr>
      <w:rFonts w:ascii="Arial" w:hAnsi="Arial"/>
      <w:b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F2785F"/>
    <w:pPr>
      <w:ind w:left="720"/>
      <w:contextualSpacing/>
    </w:pPr>
  </w:style>
  <w:style w:type="table" w:styleId="TableGrid">
    <w:name w:val="Table Grid"/>
    <w:basedOn w:val="TableNormal"/>
    <w:uiPriority w:val="59"/>
    <w:rsid w:val="00BC7D3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07"/>
    <w:pPr>
      <w:widowControl w:val="0"/>
      <w:spacing w:line="240" w:lineRule="atLeast"/>
    </w:pPr>
    <w:rPr>
      <w:lang w:val="es-ES_tradnl" w:eastAsia="en-US"/>
    </w:rPr>
  </w:style>
  <w:style w:type="paragraph" w:styleId="Heading1">
    <w:name w:val="heading 1"/>
    <w:basedOn w:val="Normal"/>
    <w:next w:val="Normal"/>
    <w:qFormat/>
    <w:rsid w:val="00590707"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90707"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90707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90707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90707"/>
    <w:p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90707"/>
    <w:p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90707"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590707"/>
    <w:p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90707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90707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59070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9070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590707"/>
    <w:pPr>
      <w:ind w:left="900" w:hanging="900"/>
    </w:pPr>
  </w:style>
  <w:style w:type="paragraph" w:styleId="TOC1">
    <w:name w:val="toc 1"/>
    <w:basedOn w:val="Normal"/>
    <w:next w:val="Normal"/>
    <w:semiHidden/>
    <w:rsid w:val="0059070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9070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59070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5907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907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90707"/>
  </w:style>
  <w:style w:type="paragraph" w:customStyle="1" w:styleId="Bullet1">
    <w:name w:val="Bullet1"/>
    <w:basedOn w:val="Normal"/>
    <w:rsid w:val="00590707"/>
    <w:pPr>
      <w:ind w:left="720" w:hanging="432"/>
    </w:pPr>
  </w:style>
  <w:style w:type="paragraph" w:customStyle="1" w:styleId="Bullet2">
    <w:name w:val="Bullet2"/>
    <w:basedOn w:val="Normal"/>
    <w:rsid w:val="0059070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90707"/>
    <w:pPr>
      <w:keepLines/>
      <w:spacing w:after="120"/>
    </w:pPr>
  </w:style>
  <w:style w:type="paragraph" w:styleId="BodyText">
    <w:name w:val="Body Text"/>
    <w:basedOn w:val="Normal"/>
    <w:semiHidden/>
    <w:rsid w:val="0059070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59070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590707"/>
    <w:rPr>
      <w:sz w:val="20"/>
      <w:vertAlign w:val="superscript"/>
    </w:rPr>
  </w:style>
  <w:style w:type="paragraph" w:styleId="FootnoteText">
    <w:name w:val="footnote text"/>
    <w:basedOn w:val="Normal"/>
    <w:semiHidden/>
    <w:rsid w:val="0059070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9070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90707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9070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90707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590707"/>
    <w:pPr>
      <w:ind w:left="600"/>
    </w:pPr>
  </w:style>
  <w:style w:type="paragraph" w:styleId="TOC5">
    <w:name w:val="toc 5"/>
    <w:basedOn w:val="Normal"/>
    <w:next w:val="Normal"/>
    <w:autoRedefine/>
    <w:semiHidden/>
    <w:rsid w:val="00590707"/>
    <w:pPr>
      <w:ind w:left="800"/>
    </w:pPr>
  </w:style>
  <w:style w:type="paragraph" w:styleId="TOC6">
    <w:name w:val="toc 6"/>
    <w:basedOn w:val="Normal"/>
    <w:next w:val="Normal"/>
    <w:autoRedefine/>
    <w:semiHidden/>
    <w:rsid w:val="00590707"/>
    <w:pPr>
      <w:ind w:left="1000"/>
    </w:pPr>
  </w:style>
  <w:style w:type="paragraph" w:styleId="TOC7">
    <w:name w:val="toc 7"/>
    <w:basedOn w:val="Normal"/>
    <w:next w:val="Normal"/>
    <w:autoRedefine/>
    <w:semiHidden/>
    <w:rsid w:val="00590707"/>
    <w:pPr>
      <w:ind w:left="1200"/>
    </w:pPr>
  </w:style>
  <w:style w:type="paragraph" w:styleId="TOC8">
    <w:name w:val="toc 8"/>
    <w:basedOn w:val="Normal"/>
    <w:next w:val="Normal"/>
    <w:autoRedefine/>
    <w:semiHidden/>
    <w:rsid w:val="00590707"/>
    <w:pPr>
      <w:ind w:left="1400"/>
    </w:pPr>
  </w:style>
  <w:style w:type="paragraph" w:styleId="TOC9">
    <w:name w:val="toc 9"/>
    <w:basedOn w:val="Normal"/>
    <w:next w:val="Normal"/>
    <w:autoRedefine/>
    <w:semiHidden/>
    <w:rsid w:val="00590707"/>
    <w:pPr>
      <w:ind w:left="1600"/>
    </w:pPr>
  </w:style>
  <w:style w:type="paragraph" w:styleId="BodyText2">
    <w:name w:val="Body Text 2"/>
    <w:basedOn w:val="Normal"/>
    <w:semiHidden/>
    <w:rsid w:val="00590707"/>
    <w:rPr>
      <w:i/>
      <w:color w:val="0000FF"/>
    </w:rPr>
  </w:style>
  <w:style w:type="paragraph" w:styleId="BodyTextIndent">
    <w:name w:val="Body Text Indent"/>
    <w:basedOn w:val="Normal"/>
    <w:semiHidden/>
    <w:rsid w:val="0059070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9070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90707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90707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5907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5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BD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DefaultParagraphFont"/>
    <w:link w:val="Title"/>
    <w:rsid w:val="00232D30"/>
    <w:rPr>
      <w:rFonts w:ascii="Arial" w:hAnsi="Arial"/>
      <w:b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32D30"/>
    <w:rPr>
      <w:rFonts w:ascii="Arial" w:hAnsi="Arial"/>
      <w:b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F2785F"/>
    <w:pPr>
      <w:ind w:left="720"/>
      <w:contextualSpacing/>
    </w:pPr>
  </w:style>
  <w:style w:type="table" w:styleId="TableGrid">
    <w:name w:val="Table Grid"/>
    <w:basedOn w:val="TableNormal"/>
    <w:uiPriority w:val="59"/>
    <w:rsid w:val="00BC7D3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g@rito\Mis%20documentos\proy\rup_wd_tmpl\environ\rup_ucmg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rup_ucmgd</Template>
  <TotalTime>35</TotalTime>
  <Pages>12</Pages>
  <Words>1422</Words>
  <Characters>7824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Use-Case-Modeling Guidelines</vt:lpstr>
      <vt:lpstr>Use-Case-Modeling Guidelines</vt:lpstr>
    </vt:vector>
  </TitlesOfParts>
  <Company>&lt;Company Name&gt;</Company>
  <LinksUpToDate>false</LinksUpToDate>
  <CharactersWithSpaces>9228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Use-Case-Modeling Guidelines</dc:title>
  <dc:subject>&lt;Project Name&gt;</dc:subject>
  <dc:creator>Edgar</dc:creator>
  <cp:lastModifiedBy>GOPEZ</cp:lastModifiedBy>
  <cp:revision>8</cp:revision>
  <cp:lastPrinted>2000-03-08T11:05:00Z</cp:lastPrinted>
  <dcterms:created xsi:type="dcterms:W3CDTF">2012-02-18T00:51:00Z</dcterms:created>
  <dcterms:modified xsi:type="dcterms:W3CDTF">2012-02-18T03:47:00Z</dcterms:modified>
</cp:coreProperties>
</file>